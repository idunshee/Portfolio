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1F8B" w:rsidRPr="006264BD" w:rsidRDefault="00DB3DF2" w:rsidP="002A1F8B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4DA200" wp14:editId="784CD926">
                <wp:simplePos x="0" y="0"/>
                <wp:positionH relativeFrom="column">
                  <wp:posOffset>1038225</wp:posOffset>
                </wp:positionH>
                <wp:positionV relativeFrom="paragraph">
                  <wp:posOffset>1771650</wp:posOffset>
                </wp:positionV>
                <wp:extent cx="5889625" cy="3999865"/>
                <wp:effectExtent l="0" t="0" r="0" b="6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9625" cy="3999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197" w:rsidRPr="00CE4F50" w:rsidRDefault="008A2197" w:rsidP="008A2197">
                            <w:pPr>
                              <w:suppressLineNumbers/>
                              <w:spacing w:line="100" w:lineRule="atLeast"/>
                              <w:rPr>
                                <w:color w:val="auto"/>
                                <w:sz w:val="24"/>
                                <w:lang w:val="en-US"/>
                              </w:rPr>
                            </w:pPr>
                            <w:r w:rsidRPr="00CE4F50">
                              <w:rPr>
                                <w:b/>
                                <w:color w:val="0E4194"/>
                                <w:sz w:val="24"/>
                                <w:lang w:val="en-US"/>
                              </w:rPr>
                              <w:t>Fulbright Grantee</w:t>
                            </w:r>
                            <w:r w:rsidRPr="00CE4F50">
                              <w:rPr>
                                <w:color w:val="0E4194"/>
                                <w:sz w:val="24"/>
                                <w:lang w:val="en-US"/>
                              </w:rPr>
                              <w:t xml:space="preserve"> – </w:t>
                            </w:r>
                            <w:r w:rsidRPr="00CE4F50">
                              <w:rPr>
                                <w:color w:val="auto"/>
                                <w:sz w:val="24"/>
                                <w:lang w:val="en-US"/>
                              </w:rPr>
                              <w:t>University of Iowa (Iowa City, Iowa)/</w:t>
                            </w:r>
                            <w:r>
                              <w:rPr>
                                <w:color w:val="auto"/>
                                <w:sz w:val="24"/>
                                <w:lang w:val="en-US"/>
                              </w:rPr>
                              <w:t>University of the French West Indies (</w:t>
                            </w:r>
                            <w:proofErr w:type="spellStart"/>
                            <w:r w:rsidRPr="00CE4F50">
                              <w:rPr>
                                <w:color w:val="auto"/>
                                <w:sz w:val="24"/>
                                <w:lang w:val="en-US"/>
                              </w:rPr>
                              <w:t>Schoelcher</w:t>
                            </w:r>
                            <w:proofErr w:type="spellEnd"/>
                            <w:r w:rsidRPr="00CE4F50">
                              <w:rPr>
                                <w:color w:val="auto"/>
                                <w:sz w:val="24"/>
                                <w:lang w:val="en-US"/>
                              </w:rPr>
                              <w:t>, Martinique); Full-time</w:t>
                            </w:r>
                          </w:p>
                          <w:p w:rsidR="00CE4F50" w:rsidRPr="00CE4F50" w:rsidRDefault="00CE4F50" w:rsidP="002A1F8B">
                            <w:pPr>
                              <w:suppressLineNumbers/>
                              <w:spacing w:line="100" w:lineRule="atLeast"/>
                              <w:rPr>
                                <w:color w:val="auto"/>
                                <w:sz w:val="24"/>
                                <w:lang w:val="en-US"/>
                              </w:rPr>
                            </w:pPr>
                          </w:p>
                          <w:p w:rsidR="008A2197" w:rsidRDefault="008A2197" w:rsidP="008A2197">
                            <w:pPr>
                              <w:suppressLineNumbers/>
                              <w:spacing w:line="100" w:lineRule="atLeast"/>
                              <w:ind w:left="180" w:hanging="180"/>
                              <w:rPr>
                                <w:color w:val="auto"/>
                                <w:sz w:val="24"/>
                                <w:lang w:val="en-US"/>
                              </w:rPr>
                            </w:pPr>
                            <w:r w:rsidRPr="00E14B11">
                              <w:rPr>
                                <w:color w:val="auto"/>
                                <w:sz w:val="24"/>
                                <w:lang w:val="en-US"/>
                              </w:rPr>
                              <w:t xml:space="preserve">▪ </w:t>
                            </w:r>
                            <w:r>
                              <w:rPr>
                                <w:color w:val="auto"/>
                                <w:sz w:val="24"/>
                                <w:lang w:val="en-US"/>
                              </w:rPr>
                              <w:t>Independently managed and executed a project to create the first database of photogrammetric models (including macro models), basic measurements, and GIS related data</w:t>
                            </w:r>
                            <w:r w:rsidR="002F3CEA">
                              <w:rPr>
                                <w:color w:val="auto"/>
                                <w:sz w:val="24"/>
                                <w:lang w:val="en-US"/>
                              </w:rPr>
                              <w:t xml:space="preserve"> at</w:t>
                            </w:r>
                            <w:r>
                              <w:rPr>
                                <w:color w:val="auto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auto"/>
                                <w:sz w:val="24"/>
                                <w:lang w:val="en-US"/>
                              </w:rPr>
                              <w:t>the majority of</w:t>
                            </w:r>
                            <w:proofErr w:type="gramEnd"/>
                            <w:r>
                              <w:rPr>
                                <w:color w:val="auto"/>
                                <w:sz w:val="24"/>
                                <w:lang w:val="en-US"/>
                              </w:rPr>
                              <w:t xml:space="preserve"> sites in Martinique and St. Lucia containing cupule-bearing rocks, petroglyphs, or historic engravings</w:t>
                            </w:r>
                          </w:p>
                          <w:p w:rsidR="002A1F8B" w:rsidRPr="005D3BBD" w:rsidRDefault="002A1F8B" w:rsidP="002A1F8B">
                            <w:pPr>
                              <w:suppressLineNumbers/>
                              <w:spacing w:line="100" w:lineRule="atLeast"/>
                              <w:rPr>
                                <w:color w:val="0E4194"/>
                                <w:sz w:val="24"/>
                                <w:lang w:val="en-US"/>
                              </w:rPr>
                            </w:pPr>
                          </w:p>
                          <w:p w:rsidR="008A2197" w:rsidRPr="008A2197" w:rsidRDefault="008A2197" w:rsidP="008A2197">
                            <w:pPr>
                              <w:suppressLineNumbers/>
                              <w:spacing w:line="100" w:lineRule="atLeast"/>
                              <w:rPr>
                                <w:color w:val="auto"/>
                                <w:sz w:val="24"/>
                                <w:lang w:val="en-US"/>
                              </w:rPr>
                            </w:pPr>
                            <w:bookmarkStart w:id="0" w:name="_Hlk534404435"/>
                            <w:r w:rsidRPr="008A2197">
                              <w:rPr>
                                <w:b/>
                                <w:color w:val="0E4194"/>
                                <w:sz w:val="24"/>
                                <w:lang w:val="en-US"/>
                              </w:rPr>
                              <w:t>Historic</w:t>
                            </w:r>
                            <w:r w:rsidR="00FA00A8">
                              <w:rPr>
                                <w:b/>
                                <w:color w:val="0E4194"/>
                                <w:sz w:val="24"/>
                                <w:lang w:val="en-US"/>
                              </w:rPr>
                              <w:t xml:space="preserve"> Resource Specialist</w:t>
                            </w:r>
                            <w:r w:rsidRPr="008A2197">
                              <w:rPr>
                                <w:color w:val="0E4194"/>
                                <w:sz w:val="24"/>
                                <w:lang w:val="en-US"/>
                              </w:rPr>
                              <w:t xml:space="preserve"> – </w:t>
                            </w:r>
                            <w:r w:rsidRPr="008A2197">
                              <w:rPr>
                                <w:color w:val="auto"/>
                                <w:sz w:val="24"/>
                                <w:lang w:val="en-US"/>
                              </w:rPr>
                              <w:t>Conservation Corps of Minnesota and Iowa and the Minnesota Department of Natural Resources Region 2, Grand Rapids, Minnesota; Full-time</w:t>
                            </w:r>
                          </w:p>
                          <w:bookmarkEnd w:id="0"/>
                          <w:p w:rsidR="008A2197" w:rsidRPr="008A2197" w:rsidRDefault="008A2197" w:rsidP="008A2197">
                            <w:pPr>
                              <w:suppressLineNumbers/>
                              <w:spacing w:line="100" w:lineRule="atLeast"/>
                              <w:rPr>
                                <w:color w:val="auto"/>
                                <w:sz w:val="24"/>
                                <w:lang w:val="en-US"/>
                              </w:rPr>
                            </w:pPr>
                          </w:p>
                          <w:p w:rsidR="008A2197" w:rsidRPr="008A2197" w:rsidRDefault="008A2197" w:rsidP="008A2197">
                            <w:pPr>
                              <w:suppressLineNumbers/>
                              <w:spacing w:line="100" w:lineRule="atLeast"/>
                              <w:ind w:left="180" w:hanging="180"/>
                              <w:rPr>
                                <w:color w:val="auto"/>
                                <w:sz w:val="24"/>
                                <w:lang w:val="en-US"/>
                              </w:rPr>
                            </w:pPr>
                            <w:bookmarkStart w:id="1" w:name="_Hlk534404458"/>
                            <w:r w:rsidRPr="008A2197">
                              <w:rPr>
                                <w:color w:val="auto"/>
                                <w:sz w:val="24"/>
                                <w:lang w:val="en-US"/>
                              </w:rPr>
                              <w:t xml:space="preserve">▪ Designed, budgeted, directed, and led a project to preserve, manage, and store all historic holdings of the Minnesota DNR in Region 2 from two historic </w:t>
                            </w:r>
                            <w:bookmarkStart w:id="2" w:name="_GoBack"/>
                            <w:bookmarkEnd w:id="2"/>
                            <w:r w:rsidRPr="008A2197">
                              <w:rPr>
                                <w:color w:val="auto"/>
                                <w:sz w:val="24"/>
                                <w:lang w:val="en-US"/>
                              </w:rPr>
                              <w:t>iron mine sites</w:t>
                            </w:r>
                          </w:p>
                          <w:p w:rsidR="008A2197" w:rsidRPr="008A2197" w:rsidRDefault="008A2197" w:rsidP="008A2197">
                            <w:pPr>
                              <w:suppressLineNumbers/>
                              <w:spacing w:line="100" w:lineRule="atLeast"/>
                              <w:rPr>
                                <w:color w:val="0E4194"/>
                                <w:sz w:val="24"/>
                                <w:lang w:val="en-US"/>
                              </w:rPr>
                            </w:pPr>
                          </w:p>
                          <w:p w:rsidR="008A2197" w:rsidRPr="008A2197" w:rsidRDefault="008A2197" w:rsidP="008A2197">
                            <w:pPr>
                              <w:suppressLineNumbers/>
                              <w:spacing w:line="100" w:lineRule="atLeast"/>
                              <w:rPr>
                                <w:color w:val="auto"/>
                                <w:sz w:val="24"/>
                                <w:lang w:val="en-US"/>
                              </w:rPr>
                            </w:pPr>
                            <w:r w:rsidRPr="008A2197">
                              <w:rPr>
                                <w:b/>
                                <w:color w:val="0E4194"/>
                                <w:sz w:val="24"/>
                                <w:lang w:val="en-US"/>
                              </w:rPr>
                              <w:t>Research Assistant</w:t>
                            </w:r>
                            <w:r w:rsidRPr="008A2197">
                              <w:rPr>
                                <w:color w:val="auto"/>
                                <w:sz w:val="24"/>
                                <w:lang w:val="en-US"/>
                              </w:rPr>
                              <w:t xml:space="preserve"> – University of Iowa, Department of Geographic and Sustainability Sciences; Full-time</w:t>
                            </w:r>
                          </w:p>
                          <w:p w:rsidR="008A2197" w:rsidRPr="008A2197" w:rsidRDefault="008A2197" w:rsidP="008A2197">
                            <w:pPr>
                              <w:suppressLineNumbers/>
                              <w:spacing w:line="100" w:lineRule="atLeast"/>
                              <w:rPr>
                                <w:color w:val="auto"/>
                                <w:sz w:val="24"/>
                                <w:lang w:val="en-US"/>
                              </w:rPr>
                            </w:pPr>
                          </w:p>
                          <w:p w:rsidR="008A2197" w:rsidRPr="008A2197" w:rsidRDefault="008A2197" w:rsidP="008A2197">
                            <w:pPr>
                              <w:suppressLineNumbers/>
                              <w:spacing w:line="100" w:lineRule="atLeast"/>
                              <w:rPr>
                                <w:color w:val="auto"/>
                                <w:sz w:val="24"/>
                                <w:lang w:val="en-US"/>
                              </w:rPr>
                            </w:pPr>
                            <w:r w:rsidRPr="008A2197">
                              <w:rPr>
                                <w:color w:val="auto"/>
                                <w:sz w:val="24"/>
                                <w:lang w:val="en-US"/>
                              </w:rPr>
                              <w:t>▪ Designed and constructed a drone for the collection of aerial photos</w:t>
                            </w:r>
                            <w:r w:rsidR="00DB3DF2">
                              <w:rPr>
                                <w:color w:val="auto"/>
                                <w:sz w:val="24"/>
                                <w:lang w:val="en-US"/>
                              </w:rPr>
                              <w:t>; documented and developed data processing workflows in ArcMap 10.4</w:t>
                            </w:r>
                          </w:p>
                          <w:p w:rsidR="008A2197" w:rsidRPr="008A2197" w:rsidRDefault="008A2197" w:rsidP="008A2197">
                            <w:pPr>
                              <w:suppressLineNumbers/>
                              <w:spacing w:line="100" w:lineRule="atLeast"/>
                              <w:ind w:left="180" w:hanging="180"/>
                              <w:rPr>
                                <w:color w:val="auto"/>
                                <w:sz w:val="24"/>
                                <w:lang w:val="en-US"/>
                              </w:rPr>
                            </w:pPr>
                            <w:r w:rsidRPr="008A2197">
                              <w:rPr>
                                <w:color w:val="auto"/>
                                <w:sz w:val="24"/>
                                <w:lang w:val="en-US"/>
                              </w:rPr>
                              <w:t xml:space="preserve">▪ Served as assistant </w:t>
                            </w:r>
                            <w:r w:rsidR="00DB3DF2">
                              <w:rPr>
                                <w:color w:val="auto"/>
                                <w:sz w:val="24"/>
                                <w:lang w:val="en-US"/>
                              </w:rPr>
                              <w:t>lidar</w:t>
                            </w:r>
                            <w:r w:rsidRPr="008A2197">
                              <w:rPr>
                                <w:color w:val="auto"/>
                                <w:sz w:val="24"/>
                                <w:lang w:val="en-US"/>
                              </w:rPr>
                              <w:t xml:space="preserve"> technician for the Iowa City Beer Caves </w:t>
                            </w:r>
                            <w:r w:rsidR="00DB3DF2">
                              <w:rPr>
                                <w:color w:val="auto"/>
                                <w:sz w:val="24"/>
                                <w:lang w:val="en-US"/>
                              </w:rPr>
                              <w:t>Scanning Project</w:t>
                            </w:r>
                          </w:p>
                          <w:bookmarkEnd w:id="1"/>
                          <w:p w:rsidR="002A1F8B" w:rsidRPr="00510169" w:rsidRDefault="002A1F8B" w:rsidP="002A1F8B">
                            <w:pPr>
                              <w:suppressLineNumbers/>
                              <w:spacing w:line="100" w:lineRule="atLeast"/>
                              <w:rPr>
                                <w:color w:val="0E4194"/>
                                <w:sz w:val="24"/>
                                <w:lang w:val="en-US"/>
                              </w:rPr>
                            </w:pPr>
                          </w:p>
                          <w:p w:rsidR="002A1F8B" w:rsidRPr="00510169" w:rsidRDefault="002A1F8B" w:rsidP="002A1F8B">
                            <w:pPr>
                              <w:suppressLineNumbers/>
                              <w:spacing w:line="100" w:lineRule="atLeast"/>
                              <w:rPr>
                                <w:color w:val="0E4194"/>
                                <w:sz w:val="24"/>
                                <w:lang w:val="en-US"/>
                              </w:rPr>
                            </w:pPr>
                          </w:p>
                          <w:p w:rsidR="002A1F8B" w:rsidRPr="00510169" w:rsidRDefault="002A1F8B" w:rsidP="002A1F8B">
                            <w:pPr>
                              <w:suppressLineNumbers/>
                              <w:spacing w:line="100" w:lineRule="atLeast"/>
                              <w:rPr>
                                <w:color w:val="0E4194"/>
                                <w:sz w:val="24"/>
                                <w:lang w:val="en-US"/>
                              </w:rPr>
                            </w:pPr>
                          </w:p>
                          <w:p w:rsidR="002A1F8B" w:rsidRPr="00510169" w:rsidRDefault="002A1F8B" w:rsidP="002A1F8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4DA2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1.75pt;margin-top:139.5pt;width:463.75pt;height:314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" filled="f" stroked="f">
                <v:textbox>
                  <w:txbxContent>
                    <w:p w:rsidR="008A2197" w:rsidRPr="00CE4F50" w:rsidRDefault="008A2197" w:rsidP="008A2197">
                      <w:pPr>
                        <w:suppressLineNumbers/>
                        <w:spacing w:line="100" w:lineRule="atLeast"/>
                        <w:rPr>
                          <w:color w:val="auto"/>
                          <w:sz w:val="24"/>
                          <w:lang w:val="en-US"/>
                        </w:rPr>
                      </w:pPr>
                      <w:r w:rsidRPr="00CE4F50">
                        <w:rPr>
                          <w:b/>
                          <w:color w:val="0E4194"/>
                          <w:sz w:val="24"/>
                          <w:lang w:val="en-US"/>
                        </w:rPr>
                        <w:t>Fulbright Grantee</w:t>
                      </w:r>
                      <w:r w:rsidRPr="00CE4F50">
                        <w:rPr>
                          <w:color w:val="0E4194"/>
                          <w:sz w:val="24"/>
                          <w:lang w:val="en-US"/>
                        </w:rPr>
                        <w:t xml:space="preserve"> – </w:t>
                      </w:r>
                      <w:r w:rsidRPr="00CE4F50">
                        <w:rPr>
                          <w:color w:val="auto"/>
                          <w:sz w:val="24"/>
                          <w:lang w:val="en-US"/>
                        </w:rPr>
                        <w:t>University of Iowa (Iowa City, Iowa)/</w:t>
                      </w:r>
                      <w:r>
                        <w:rPr>
                          <w:color w:val="auto"/>
                          <w:sz w:val="24"/>
                          <w:lang w:val="en-US"/>
                        </w:rPr>
                        <w:t>University of the French West Indies (</w:t>
                      </w:r>
                      <w:proofErr w:type="spellStart"/>
                      <w:r w:rsidRPr="00CE4F50">
                        <w:rPr>
                          <w:color w:val="auto"/>
                          <w:sz w:val="24"/>
                          <w:lang w:val="en-US"/>
                        </w:rPr>
                        <w:t>Schoelcher</w:t>
                      </w:r>
                      <w:proofErr w:type="spellEnd"/>
                      <w:r w:rsidRPr="00CE4F50">
                        <w:rPr>
                          <w:color w:val="auto"/>
                          <w:sz w:val="24"/>
                          <w:lang w:val="en-US"/>
                        </w:rPr>
                        <w:t>, Martinique); Full-time</w:t>
                      </w:r>
                    </w:p>
                    <w:p w:rsidR="00CE4F50" w:rsidRPr="00CE4F50" w:rsidRDefault="00CE4F50" w:rsidP="002A1F8B">
                      <w:pPr>
                        <w:suppressLineNumbers/>
                        <w:spacing w:line="100" w:lineRule="atLeast"/>
                        <w:rPr>
                          <w:color w:val="auto"/>
                          <w:sz w:val="24"/>
                          <w:lang w:val="en-US"/>
                        </w:rPr>
                      </w:pPr>
                    </w:p>
                    <w:p w:rsidR="008A2197" w:rsidRDefault="008A2197" w:rsidP="008A2197">
                      <w:pPr>
                        <w:suppressLineNumbers/>
                        <w:spacing w:line="100" w:lineRule="atLeast"/>
                        <w:ind w:left="180" w:hanging="180"/>
                        <w:rPr>
                          <w:color w:val="auto"/>
                          <w:sz w:val="24"/>
                          <w:lang w:val="en-US"/>
                        </w:rPr>
                      </w:pPr>
                      <w:r w:rsidRPr="00E14B11">
                        <w:rPr>
                          <w:color w:val="auto"/>
                          <w:sz w:val="24"/>
                          <w:lang w:val="en-US"/>
                        </w:rPr>
                        <w:t xml:space="preserve">▪ </w:t>
                      </w:r>
                      <w:r>
                        <w:rPr>
                          <w:color w:val="auto"/>
                          <w:sz w:val="24"/>
                          <w:lang w:val="en-US"/>
                        </w:rPr>
                        <w:t>Independently managed and executed a project to create the first database of photogrammetric models (including macro models), basic measurements, and GIS related data</w:t>
                      </w:r>
                      <w:r w:rsidR="002F3CEA">
                        <w:rPr>
                          <w:color w:val="auto"/>
                          <w:sz w:val="24"/>
                          <w:lang w:val="en-US"/>
                        </w:rPr>
                        <w:t xml:space="preserve"> at</w:t>
                      </w:r>
                      <w:r>
                        <w:rPr>
                          <w:color w:val="auto"/>
                          <w:sz w:val="24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auto"/>
                          <w:sz w:val="24"/>
                          <w:lang w:val="en-US"/>
                        </w:rPr>
                        <w:t>the majority of</w:t>
                      </w:r>
                      <w:proofErr w:type="gramEnd"/>
                      <w:r>
                        <w:rPr>
                          <w:color w:val="auto"/>
                          <w:sz w:val="24"/>
                          <w:lang w:val="en-US"/>
                        </w:rPr>
                        <w:t xml:space="preserve"> sites in Martinique and St. Lucia containing cupule-bearing rocks, petroglyphs, or historic engravings</w:t>
                      </w:r>
                    </w:p>
                    <w:p w:rsidR="002A1F8B" w:rsidRPr="005D3BBD" w:rsidRDefault="002A1F8B" w:rsidP="002A1F8B">
                      <w:pPr>
                        <w:suppressLineNumbers/>
                        <w:spacing w:line="100" w:lineRule="atLeast"/>
                        <w:rPr>
                          <w:color w:val="0E4194"/>
                          <w:sz w:val="24"/>
                          <w:lang w:val="en-US"/>
                        </w:rPr>
                      </w:pPr>
                    </w:p>
                    <w:p w:rsidR="008A2197" w:rsidRPr="008A2197" w:rsidRDefault="008A2197" w:rsidP="008A2197">
                      <w:pPr>
                        <w:suppressLineNumbers/>
                        <w:spacing w:line="100" w:lineRule="atLeast"/>
                        <w:rPr>
                          <w:color w:val="auto"/>
                          <w:sz w:val="24"/>
                          <w:lang w:val="en-US"/>
                        </w:rPr>
                      </w:pPr>
                      <w:bookmarkStart w:id="3" w:name="_Hlk534404435"/>
                      <w:r w:rsidRPr="008A2197">
                        <w:rPr>
                          <w:b/>
                          <w:color w:val="0E4194"/>
                          <w:sz w:val="24"/>
                          <w:lang w:val="en-US"/>
                        </w:rPr>
                        <w:t>Historic</w:t>
                      </w:r>
                      <w:r w:rsidR="00FA00A8">
                        <w:rPr>
                          <w:b/>
                          <w:color w:val="0E4194"/>
                          <w:sz w:val="24"/>
                          <w:lang w:val="en-US"/>
                        </w:rPr>
                        <w:t xml:space="preserve"> Resource Specialist</w:t>
                      </w:r>
                      <w:r w:rsidRPr="008A2197">
                        <w:rPr>
                          <w:color w:val="0E4194"/>
                          <w:sz w:val="24"/>
                          <w:lang w:val="en-US"/>
                        </w:rPr>
                        <w:t xml:space="preserve"> – </w:t>
                      </w:r>
                      <w:r w:rsidRPr="008A2197">
                        <w:rPr>
                          <w:color w:val="auto"/>
                          <w:sz w:val="24"/>
                          <w:lang w:val="en-US"/>
                        </w:rPr>
                        <w:t>Conservation Corps of Minnesota and Iowa and the Minnesota Department of Natural Resources Region 2, Grand Rapids, Minnesota; Full-time</w:t>
                      </w:r>
                    </w:p>
                    <w:bookmarkEnd w:id="3"/>
                    <w:p w:rsidR="008A2197" w:rsidRPr="008A2197" w:rsidRDefault="008A2197" w:rsidP="008A2197">
                      <w:pPr>
                        <w:suppressLineNumbers/>
                        <w:spacing w:line="100" w:lineRule="atLeast"/>
                        <w:rPr>
                          <w:color w:val="auto"/>
                          <w:sz w:val="24"/>
                          <w:lang w:val="en-US"/>
                        </w:rPr>
                      </w:pPr>
                    </w:p>
                    <w:p w:rsidR="008A2197" w:rsidRPr="008A2197" w:rsidRDefault="008A2197" w:rsidP="008A2197">
                      <w:pPr>
                        <w:suppressLineNumbers/>
                        <w:spacing w:line="100" w:lineRule="atLeast"/>
                        <w:ind w:left="180" w:hanging="180"/>
                        <w:rPr>
                          <w:color w:val="auto"/>
                          <w:sz w:val="24"/>
                          <w:lang w:val="en-US"/>
                        </w:rPr>
                      </w:pPr>
                      <w:bookmarkStart w:id="4" w:name="_Hlk534404458"/>
                      <w:r w:rsidRPr="008A2197">
                        <w:rPr>
                          <w:color w:val="auto"/>
                          <w:sz w:val="24"/>
                          <w:lang w:val="en-US"/>
                        </w:rPr>
                        <w:t xml:space="preserve">▪ Designed, budgeted, directed, and led a project to preserve, manage, and store all historic holdings of the Minnesota DNR in Region 2 from two historic </w:t>
                      </w:r>
                      <w:bookmarkStart w:id="5" w:name="_GoBack"/>
                      <w:bookmarkEnd w:id="5"/>
                      <w:r w:rsidRPr="008A2197">
                        <w:rPr>
                          <w:color w:val="auto"/>
                          <w:sz w:val="24"/>
                          <w:lang w:val="en-US"/>
                        </w:rPr>
                        <w:t>iron mine sites</w:t>
                      </w:r>
                    </w:p>
                    <w:p w:rsidR="008A2197" w:rsidRPr="008A2197" w:rsidRDefault="008A2197" w:rsidP="008A2197">
                      <w:pPr>
                        <w:suppressLineNumbers/>
                        <w:spacing w:line="100" w:lineRule="atLeast"/>
                        <w:rPr>
                          <w:color w:val="0E4194"/>
                          <w:sz w:val="24"/>
                          <w:lang w:val="en-US"/>
                        </w:rPr>
                      </w:pPr>
                    </w:p>
                    <w:p w:rsidR="008A2197" w:rsidRPr="008A2197" w:rsidRDefault="008A2197" w:rsidP="008A2197">
                      <w:pPr>
                        <w:suppressLineNumbers/>
                        <w:spacing w:line="100" w:lineRule="atLeast"/>
                        <w:rPr>
                          <w:color w:val="auto"/>
                          <w:sz w:val="24"/>
                          <w:lang w:val="en-US"/>
                        </w:rPr>
                      </w:pPr>
                      <w:r w:rsidRPr="008A2197">
                        <w:rPr>
                          <w:b/>
                          <w:color w:val="0E4194"/>
                          <w:sz w:val="24"/>
                          <w:lang w:val="en-US"/>
                        </w:rPr>
                        <w:t>Research Assistant</w:t>
                      </w:r>
                      <w:r w:rsidRPr="008A2197">
                        <w:rPr>
                          <w:color w:val="auto"/>
                          <w:sz w:val="24"/>
                          <w:lang w:val="en-US"/>
                        </w:rPr>
                        <w:t xml:space="preserve"> – University of Iowa, Department of Geographic and Sustainability Sciences; Full-time</w:t>
                      </w:r>
                    </w:p>
                    <w:p w:rsidR="008A2197" w:rsidRPr="008A2197" w:rsidRDefault="008A2197" w:rsidP="008A2197">
                      <w:pPr>
                        <w:suppressLineNumbers/>
                        <w:spacing w:line="100" w:lineRule="atLeast"/>
                        <w:rPr>
                          <w:color w:val="auto"/>
                          <w:sz w:val="24"/>
                          <w:lang w:val="en-US"/>
                        </w:rPr>
                      </w:pPr>
                    </w:p>
                    <w:p w:rsidR="008A2197" w:rsidRPr="008A2197" w:rsidRDefault="008A2197" w:rsidP="008A2197">
                      <w:pPr>
                        <w:suppressLineNumbers/>
                        <w:spacing w:line="100" w:lineRule="atLeast"/>
                        <w:rPr>
                          <w:color w:val="auto"/>
                          <w:sz w:val="24"/>
                          <w:lang w:val="en-US"/>
                        </w:rPr>
                      </w:pPr>
                      <w:r w:rsidRPr="008A2197">
                        <w:rPr>
                          <w:color w:val="auto"/>
                          <w:sz w:val="24"/>
                          <w:lang w:val="en-US"/>
                        </w:rPr>
                        <w:t>▪ Designed and constructed a drone for the collection of aerial photos</w:t>
                      </w:r>
                      <w:r w:rsidR="00DB3DF2">
                        <w:rPr>
                          <w:color w:val="auto"/>
                          <w:sz w:val="24"/>
                          <w:lang w:val="en-US"/>
                        </w:rPr>
                        <w:t>; documented and developed data processing workflows in ArcMap 10.4</w:t>
                      </w:r>
                    </w:p>
                    <w:p w:rsidR="008A2197" w:rsidRPr="008A2197" w:rsidRDefault="008A2197" w:rsidP="008A2197">
                      <w:pPr>
                        <w:suppressLineNumbers/>
                        <w:spacing w:line="100" w:lineRule="atLeast"/>
                        <w:ind w:left="180" w:hanging="180"/>
                        <w:rPr>
                          <w:color w:val="auto"/>
                          <w:sz w:val="24"/>
                          <w:lang w:val="en-US"/>
                        </w:rPr>
                      </w:pPr>
                      <w:r w:rsidRPr="008A2197">
                        <w:rPr>
                          <w:color w:val="auto"/>
                          <w:sz w:val="24"/>
                          <w:lang w:val="en-US"/>
                        </w:rPr>
                        <w:t xml:space="preserve">▪ Served as assistant </w:t>
                      </w:r>
                      <w:r w:rsidR="00DB3DF2">
                        <w:rPr>
                          <w:color w:val="auto"/>
                          <w:sz w:val="24"/>
                          <w:lang w:val="en-US"/>
                        </w:rPr>
                        <w:t>lidar</w:t>
                      </w:r>
                      <w:r w:rsidRPr="008A2197">
                        <w:rPr>
                          <w:color w:val="auto"/>
                          <w:sz w:val="24"/>
                          <w:lang w:val="en-US"/>
                        </w:rPr>
                        <w:t xml:space="preserve"> technician for the Iowa City Beer Caves </w:t>
                      </w:r>
                      <w:r w:rsidR="00DB3DF2">
                        <w:rPr>
                          <w:color w:val="auto"/>
                          <w:sz w:val="24"/>
                          <w:lang w:val="en-US"/>
                        </w:rPr>
                        <w:t>Scanning Project</w:t>
                      </w:r>
                    </w:p>
                    <w:bookmarkEnd w:id="4"/>
                    <w:p w:rsidR="002A1F8B" w:rsidRPr="00510169" w:rsidRDefault="002A1F8B" w:rsidP="002A1F8B">
                      <w:pPr>
                        <w:suppressLineNumbers/>
                        <w:spacing w:line="100" w:lineRule="atLeast"/>
                        <w:rPr>
                          <w:color w:val="0E4194"/>
                          <w:sz w:val="24"/>
                          <w:lang w:val="en-US"/>
                        </w:rPr>
                      </w:pPr>
                    </w:p>
                    <w:p w:rsidR="002A1F8B" w:rsidRPr="00510169" w:rsidRDefault="002A1F8B" w:rsidP="002A1F8B">
                      <w:pPr>
                        <w:suppressLineNumbers/>
                        <w:spacing w:line="100" w:lineRule="atLeast"/>
                        <w:rPr>
                          <w:color w:val="0E4194"/>
                          <w:sz w:val="24"/>
                          <w:lang w:val="en-US"/>
                        </w:rPr>
                      </w:pPr>
                    </w:p>
                    <w:p w:rsidR="002A1F8B" w:rsidRPr="00510169" w:rsidRDefault="002A1F8B" w:rsidP="002A1F8B">
                      <w:pPr>
                        <w:suppressLineNumbers/>
                        <w:spacing w:line="100" w:lineRule="atLeast"/>
                        <w:rPr>
                          <w:color w:val="0E4194"/>
                          <w:sz w:val="24"/>
                          <w:lang w:val="en-US"/>
                        </w:rPr>
                      </w:pPr>
                    </w:p>
                    <w:p w:rsidR="002A1F8B" w:rsidRPr="00510169" w:rsidRDefault="002A1F8B" w:rsidP="002A1F8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03E2BE7" wp14:editId="1C273BA0">
                <wp:simplePos x="0" y="0"/>
                <wp:positionH relativeFrom="column">
                  <wp:posOffset>828675</wp:posOffset>
                </wp:positionH>
                <wp:positionV relativeFrom="paragraph">
                  <wp:posOffset>6305550</wp:posOffset>
                </wp:positionV>
                <wp:extent cx="6017260" cy="1312545"/>
                <wp:effectExtent l="0" t="0" r="0" b="190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7260" cy="1312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197" w:rsidRPr="008A2197" w:rsidRDefault="008A2197" w:rsidP="008A2197">
                            <w:pPr>
                              <w:numPr>
                                <w:ilvl w:val="0"/>
                                <w:numId w:val="11"/>
                              </w:numPr>
                              <w:ind w:left="450" w:hanging="111"/>
                              <w:jc w:val="both"/>
                              <w:rPr>
                                <w:sz w:val="24"/>
                                <w:lang w:val="en-US"/>
                              </w:rPr>
                            </w:pPr>
                            <w:r w:rsidRPr="008A2197">
                              <w:rPr>
                                <w:sz w:val="24"/>
                                <w:lang w:val="en-US"/>
                              </w:rPr>
                              <w:t>Graduated with honors and distinction</w:t>
                            </w:r>
                            <w:r w:rsidR="00865003">
                              <w:rPr>
                                <w:sz w:val="24"/>
                                <w:lang w:val="en-US"/>
                              </w:rPr>
                              <w:t>: GPA 3.93 overall/4.07 Anthropology</w:t>
                            </w:r>
                          </w:p>
                          <w:p w:rsidR="00865003" w:rsidRPr="008A2197" w:rsidRDefault="00865003" w:rsidP="00865003">
                            <w:pPr>
                              <w:numPr>
                                <w:ilvl w:val="0"/>
                                <w:numId w:val="11"/>
                              </w:numPr>
                              <w:ind w:left="450" w:hanging="111"/>
                              <w:jc w:val="both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 xml:space="preserve">Designed and developed my own terrestrial </w:t>
                            </w:r>
                            <w:r w:rsidR="00DB3DF2">
                              <w:rPr>
                                <w:sz w:val="24"/>
                                <w:lang w:val="en-US"/>
                              </w:rPr>
                              <w:t>lidar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 xml:space="preserve"> scanner</w:t>
                            </w:r>
                          </w:p>
                          <w:p w:rsidR="008A2197" w:rsidRPr="008A2197" w:rsidRDefault="008A2197" w:rsidP="008A2197">
                            <w:pPr>
                              <w:widowControl/>
                              <w:numPr>
                                <w:ilvl w:val="0"/>
                                <w:numId w:val="11"/>
                              </w:numPr>
                              <w:suppressLineNumbers/>
                              <w:suppressAutoHyphens w:val="0"/>
                              <w:autoSpaceDE w:val="0"/>
                              <w:spacing w:line="100" w:lineRule="atLeast"/>
                              <w:ind w:left="450" w:hanging="111"/>
                              <w:rPr>
                                <w:sz w:val="24"/>
                                <w:lang w:val="en-US"/>
                              </w:rPr>
                            </w:pPr>
                            <w:r w:rsidRPr="008A2197">
                              <w:rPr>
                                <w:sz w:val="24"/>
                                <w:lang w:val="en-US"/>
                              </w:rPr>
                              <w:t>Exchange student at the University of the French West Indies (</w:t>
                            </w:r>
                            <w:proofErr w:type="spellStart"/>
                            <w:r w:rsidRPr="008A2197">
                              <w:rPr>
                                <w:sz w:val="24"/>
                                <w:lang w:val="en-US"/>
                              </w:rPr>
                              <w:t>Schoelcher</w:t>
                            </w:r>
                            <w:proofErr w:type="spellEnd"/>
                            <w:r w:rsidRPr="008A2197">
                              <w:rPr>
                                <w:sz w:val="24"/>
                                <w:lang w:val="en-US"/>
                              </w:rPr>
                              <w:t>, Martinique) 2014-2015 to study Pre-Columbian archaeology</w:t>
                            </w:r>
                          </w:p>
                          <w:p w:rsidR="008A2197" w:rsidRPr="008A2197" w:rsidRDefault="00DB3DF2" w:rsidP="008A2197">
                            <w:pPr>
                              <w:widowControl/>
                              <w:numPr>
                                <w:ilvl w:val="0"/>
                                <w:numId w:val="11"/>
                              </w:numPr>
                              <w:suppressLineNumbers/>
                              <w:suppressAutoHyphens w:val="0"/>
                              <w:autoSpaceDE w:val="0"/>
                              <w:spacing w:line="100" w:lineRule="atLeast"/>
                              <w:ind w:left="450" w:hanging="111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GIS coursework included: Cartography, Interpolation, Predictive-Modeling, Raster and Vector-based analyses, compiling data from federal and private sources, lidar, more</w:t>
                            </w:r>
                          </w:p>
                          <w:p w:rsidR="002A1F8B" w:rsidRPr="00510169" w:rsidRDefault="002A1F8B" w:rsidP="002A1F8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E2BE7" id="_x0000_s1027" type="#_x0000_t202" style="position:absolute;margin-left:65.25pt;margin-top:496.5pt;width:473.8pt;height:103.3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" filled="f" stroked="f">
                <v:textbox>
                  <w:txbxContent>
                    <w:p w:rsidR="008A2197" w:rsidRPr="008A2197" w:rsidRDefault="008A2197" w:rsidP="008A2197">
                      <w:pPr>
                        <w:numPr>
                          <w:ilvl w:val="0"/>
                          <w:numId w:val="11"/>
                        </w:numPr>
                        <w:ind w:left="450" w:hanging="111"/>
                        <w:jc w:val="both"/>
                        <w:rPr>
                          <w:sz w:val="24"/>
                          <w:lang w:val="en-US"/>
                        </w:rPr>
                      </w:pPr>
                      <w:r w:rsidRPr="008A2197">
                        <w:rPr>
                          <w:sz w:val="24"/>
                          <w:lang w:val="en-US"/>
                        </w:rPr>
                        <w:t>Graduated with honors and distinction</w:t>
                      </w:r>
                      <w:r w:rsidR="00865003">
                        <w:rPr>
                          <w:sz w:val="24"/>
                          <w:lang w:val="en-US"/>
                        </w:rPr>
                        <w:t>: GPA 3.93 overall/4.07 Anthropology</w:t>
                      </w:r>
                    </w:p>
                    <w:p w:rsidR="00865003" w:rsidRPr="008A2197" w:rsidRDefault="00865003" w:rsidP="00865003">
                      <w:pPr>
                        <w:numPr>
                          <w:ilvl w:val="0"/>
                          <w:numId w:val="11"/>
                        </w:numPr>
                        <w:ind w:left="450" w:hanging="111"/>
                        <w:jc w:val="both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 xml:space="preserve">Designed and developed my own terrestrial </w:t>
                      </w:r>
                      <w:r w:rsidR="00DB3DF2">
                        <w:rPr>
                          <w:sz w:val="24"/>
                          <w:lang w:val="en-US"/>
                        </w:rPr>
                        <w:t>lidar</w:t>
                      </w:r>
                      <w:r>
                        <w:rPr>
                          <w:sz w:val="24"/>
                          <w:lang w:val="en-US"/>
                        </w:rPr>
                        <w:t xml:space="preserve"> scanner</w:t>
                      </w:r>
                    </w:p>
                    <w:p w:rsidR="008A2197" w:rsidRPr="008A2197" w:rsidRDefault="008A2197" w:rsidP="008A2197">
                      <w:pPr>
                        <w:widowControl/>
                        <w:numPr>
                          <w:ilvl w:val="0"/>
                          <w:numId w:val="11"/>
                        </w:numPr>
                        <w:suppressLineNumbers/>
                        <w:suppressAutoHyphens w:val="0"/>
                        <w:autoSpaceDE w:val="0"/>
                        <w:spacing w:line="100" w:lineRule="atLeast"/>
                        <w:ind w:left="450" w:hanging="111"/>
                        <w:rPr>
                          <w:sz w:val="24"/>
                          <w:lang w:val="en-US"/>
                        </w:rPr>
                      </w:pPr>
                      <w:r w:rsidRPr="008A2197">
                        <w:rPr>
                          <w:sz w:val="24"/>
                          <w:lang w:val="en-US"/>
                        </w:rPr>
                        <w:t>Exchange student at the University of the French West Indies (</w:t>
                      </w:r>
                      <w:proofErr w:type="spellStart"/>
                      <w:r w:rsidRPr="008A2197">
                        <w:rPr>
                          <w:sz w:val="24"/>
                          <w:lang w:val="en-US"/>
                        </w:rPr>
                        <w:t>Schoelcher</w:t>
                      </w:r>
                      <w:proofErr w:type="spellEnd"/>
                      <w:r w:rsidRPr="008A2197">
                        <w:rPr>
                          <w:sz w:val="24"/>
                          <w:lang w:val="en-US"/>
                        </w:rPr>
                        <w:t>, Martinique) 2014-2015 to study Pre-Columbian archaeology</w:t>
                      </w:r>
                    </w:p>
                    <w:p w:rsidR="008A2197" w:rsidRPr="008A2197" w:rsidRDefault="00DB3DF2" w:rsidP="008A2197">
                      <w:pPr>
                        <w:widowControl/>
                        <w:numPr>
                          <w:ilvl w:val="0"/>
                          <w:numId w:val="11"/>
                        </w:numPr>
                        <w:suppressLineNumbers/>
                        <w:suppressAutoHyphens w:val="0"/>
                        <w:autoSpaceDE w:val="0"/>
                        <w:spacing w:line="100" w:lineRule="atLeast"/>
                        <w:ind w:left="450" w:hanging="111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GIS coursework included: Cartography, Interpolation, Predictive-Modeling, Raster and Vector-based analyses, compiling data from federal and private sources, lidar, more</w:t>
                      </w:r>
                    </w:p>
                    <w:p w:rsidR="002A1F8B" w:rsidRPr="00510169" w:rsidRDefault="002A1F8B" w:rsidP="002A1F8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20025">
        <w:rPr>
          <w:noProof/>
        </w:rPr>
        <mc:AlternateContent>
          <mc:Choice Requires="wps">
            <w:drawing>
              <wp:anchor distT="0" distB="0" distL="114300" distR="114300" simplePos="0" relativeHeight="251646975" behindDoc="0" locked="0" layoutInCell="1" allowOverlap="1" wp14:anchorId="323E552C" wp14:editId="1C5654ED">
                <wp:simplePos x="0" y="0"/>
                <wp:positionH relativeFrom="column">
                  <wp:posOffset>-433705</wp:posOffset>
                </wp:positionH>
                <wp:positionV relativeFrom="paragraph">
                  <wp:posOffset>1047115</wp:posOffset>
                </wp:positionV>
                <wp:extent cx="7748905" cy="44513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8905" cy="445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BDF" w:rsidRPr="00EF0C3E" w:rsidRDefault="00113BDF" w:rsidP="00113BDF">
                            <w:pPr>
                              <w:pStyle w:val="ECVGenderRow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Style w:val="ECVHeadingContactDetails"/>
                                <w:b/>
                                <w:sz w:val="24"/>
                                <w:lang w:val="en-US"/>
                              </w:rPr>
                              <w:t>Valid passport?</w:t>
                            </w:r>
                            <w:r w:rsidRPr="00EF0C3E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ECVContactDetails"/>
                                <w:sz w:val="24"/>
                                <w:lang w:val="en-US"/>
                              </w:rPr>
                              <w:t>Yes</w:t>
                            </w:r>
                            <w:r w:rsidRPr="00EF0C3E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EF0C3E">
                              <w:rPr>
                                <w:rStyle w:val="ECVHeadingContactDetails"/>
                                <w:sz w:val="24"/>
                                <w:szCs w:val="24"/>
                                <w:lang w:val="en-US"/>
                              </w:rPr>
                              <w:t xml:space="preserve">| </w:t>
                            </w:r>
                            <w:r>
                              <w:rPr>
                                <w:rStyle w:val="ECVHeadingContactDetails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Valid State </w:t>
                            </w:r>
                            <w:r w:rsidRPr="002525D2">
                              <w:rPr>
                                <w:rStyle w:val="ECVHeadingContactDetails"/>
                                <w:b/>
                                <w:sz w:val="24"/>
                                <w:lang w:val="en-US"/>
                              </w:rPr>
                              <w:t xml:space="preserve">Driver’s License, Personal Vehicle, </w:t>
                            </w:r>
                            <w:proofErr w:type="gramStart"/>
                            <w:r w:rsidRPr="002525D2">
                              <w:rPr>
                                <w:rStyle w:val="ECVHeadingContactDetails"/>
                                <w:b/>
                                <w:sz w:val="24"/>
                                <w:lang w:val="en-US"/>
                              </w:rPr>
                              <w:t>Will</w:t>
                            </w:r>
                            <w:proofErr w:type="gramEnd"/>
                            <w:r w:rsidRPr="002525D2">
                              <w:rPr>
                                <w:rStyle w:val="ECVHeadingContactDetails"/>
                                <w:b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ECVHeadingContactDetails"/>
                                <w:b/>
                                <w:sz w:val="24"/>
                                <w:lang w:val="en-US"/>
                              </w:rPr>
                              <w:t>relocate</w:t>
                            </w:r>
                            <w:r w:rsidRPr="00EF0C3E">
                              <w:rPr>
                                <w:rStyle w:val="ECVContactDetails"/>
                                <w:sz w:val="24"/>
                                <w:lang w:val="en-US"/>
                              </w:rPr>
                              <w:t xml:space="preserve"> Yes</w:t>
                            </w:r>
                          </w:p>
                          <w:p w:rsidR="00113BDF" w:rsidRPr="00EF0C3E" w:rsidRDefault="00113BDF" w:rsidP="00113B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3E552C" id="_x0000_s1028" type="#_x0000_t202" style="position:absolute;margin-left:-34.15pt;margin-top:82.45pt;width:610.15pt;height:35.05pt;z-index:2516469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" filled="f" stroked="f">
                <v:textbox>
                  <w:txbxContent>
                    <w:p w:rsidR="00113BDF" w:rsidRPr="00EF0C3E" w:rsidRDefault="00113BDF" w:rsidP="00113BDF">
                      <w:pPr>
                        <w:pStyle w:val="ECVGenderRow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rStyle w:val="ECVHeadingContactDetails"/>
                          <w:b/>
                          <w:sz w:val="24"/>
                          <w:lang w:val="en-US"/>
                        </w:rPr>
                        <w:t>Valid passport?</w:t>
                      </w:r>
                      <w:r w:rsidRPr="00EF0C3E">
                        <w:rPr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rStyle w:val="ECVContactDetails"/>
                          <w:sz w:val="24"/>
                          <w:lang w:val="en-US"/>
                        </w:rPr>
                        <w:t>Yes</w:t>
                      </w:r>
                      <w:r w:rsidRPr="00EF0C3E">
                        <w:rPr>
                          <w:sz w:val="24"/>
                          <w:lang w:val="en-US"/>
                        </w:rPr>
                        <w:t xml:space="preserve"> </w:t>
                      </w:r>
                      <w:r w:rsidRPr="00EF0C3E">
                        <w:rPr>
                          <w:rStyle w:val="ECVHeadingContactDetails"/>
                          <w:sz w:val="24"/>
                          <w:szCs w:val="24"/>
                          <w:lang w:val="en-US"/>
                        </w:rPr>
                        <w:t xml:space="preserve">| </w:t>
                      </w:r>
                      <w:r>
                        <w:rPr>
                          <w:rStyle w:val="ECVHeadingContactDetails"/>
                          <w:b/>
                          <w:sz w:val="24"/>
                          <w:szCs w:val="24"/>
                          <w:lang w:val="en-US"/>
                        </w:rPr>
                        <w:t xml:space="preserve">Valid State </w:t>
                      </w:r>
                      <w:r w:rsidRPr="002525D2">
                        <w:rPr>
                          <w:rStyle w:val="ECVHeadingContactDetails"/>
                          <w:b/>
                          <w:sz w:val="24"/>
                          <w:lang w:val="en-US"/>
                        </w:rPr>
                        <w:t xml:space="preserve">Driver’s License, Personal Vehicle, </w:t>
                      </w:r>
                      <w:proofErr w:type="gramStart"/>
                      <w:r w:rsidRPr="002525D2">
                        <w:rPr>
                          <w:rStyle w:val="ECVHeadingContactDetails"/>
                          <w:b/>
                          <w:sz w:val="24"/>
                          <w:lang w:val="en-US"/>
                        </w:rPr>
                        <w:t>Will</w:t>
                      </w:r>
                      <w:proofErr w:type="gramEnd"/>
                      <w:r w:rsidRPr="002525D2">
                        <w:rPr>
                          <w:rStyle w:val="ECVHeadingContactDetails"/>
                          <w:b/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rStyle w:val="ECVHeadingContactDetails"/>
                          <w:b/>
                          <w:sz w:val="24"/>
                          <w:lang w:val="en-US"/>
                        </w:rPr>
                        <w:t>relocate</w:t>
                      </w:r>
                      <w:r w:rsidRPr="00EF0C3E">
                        <w:rPr>
                          <w:rStyle w:val="ECVContactDetails"/>
                          <w:sz w:val="24"/>
                          <w:lang w:val="en-US"/>
                        </w:rPr>
                        <w:t xml:space="preserve"> Yes</w:t>
                      </w:r>
                    </w:p>
                    <w:p w:rsidR="00113BDF" w:rsidRPr="00EF0C3E" w:rsidRDefault="00113BDF" w:rsidP="00113BD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2002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8ECB0B" wp14:editId="00102AD6">
                <wp:simplePos x="0" y="0"/>
                <wp:positionH relativeFrom="column">
                  <wp:posOffset>-457200</wp:posOffset>
                </wp:positionH>
                <wp:positionV relativeFrom="paragraph">
                  <wp:posOffset>809625</wp:posOffset>
                </wp:positionV>
                <wp:extent cx="7747635" cy="371475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63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1F8B" w:rsidRPr="00070277" w:rsidRDefault="002A1F8B" w:rsidP="002A1F8B">
                            <w:pPr>
                              <w:ind w:left="270" w:hanging="270"/>
                              <w:jc w:val="center"/>
                              <w:rPr>
                                <w:noProof/>
                                <w:sz w:val="24"/>
                                <w:lang w:val="en-US"/>
                              </w:rPr>
                            </w:pPr>
                            <w:r w:rsidRPr="00223CA8">
                              <w:rPr>
                                <w:noProof/>
                                <w:sz w:val="24"/>
                                <w:lang w:val="fr-FR"/>
                              </w:rPr>
                              <w:drawing>
                                <wp:inline distT="0" distB="0" distL="0" distR="0" wp14:anchorId="15D02979" wp14:editId="6DD3D22F">
                                  <wp:extent cx="190500" cy="220784"/>
                                  <wp:effectExtent l="0" t="0" r="0" b="8255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948" cy="2328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3076 South Lock Street, Chicago, IL 60608</w:t>
                            </w:r>
                            <w:r>
                              <w:rPr>
                                <w:noProof/>
                                <w:sz w:val="24"/>
                                <w:lang w:val="en-US"/>
                              </w:rPr>
                              <w:t xml:space="preserve">  </w:t>
                            </w:r>
                            <w:bookmarkStart w:id="6" w:name="_Hlk530222041"/>
                            <w:r w:rsidRPr="00223CA8">
                              <w:rPr>
                                <w:noProof/>
                                <w:sz w:val="24"/>
                                <w:lang w:val="fr-FR"/>
                              </w:rPr>
                              <w:drawing>
                                <wp:inline distT="0" distB="0" distL="0" distR="0" wp14:anchorId="72333CFF" wp14:editId="32B80071">
                                  <wp:extent cx="180975" cy="194896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2070" cy="2068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70277">
                              <w:rPr>
                                <w:sz w:val="24"/>
                                <w:lang w:val="en-US"/>
                              </w:rPr>
                              <w:t xml:space="preserve">+1 515 401 8900  </w:t>
                            </w:r>
                            <w:r w:rsidRPr="00070277">
                              <w:rPr>
                                <w:noProof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223CA8">
                              <w:rPr>
                                <w:noProof/>
                                <w:sz w:val="24"/>
                                <w:lang w:val="fr-FR"/>
                              </w:rPr>
                              <w:drawing>
                                <wp:inline distT="0" distB="0" distL="0" distR="0" wp14:anchorId="57F5C7FD" wp14:editId="0B06260E">
                                  <wp:extent cx="180975" cy="206438"/>
                                  <wp:effectExtent l="0" t="0" r="0" b="3175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1357" cy="2182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70277">
                              <w:rPr>
                                <w:rStyle w:val="ECVInternetLink"/>
                                <w:sz w:val="24"/>
                                <w:u w:val="none"/>
                                <w:lang w:val="en-US"/>
                              </w:rPr>
                              <w:t xml:space="preserve"> dunshee.ian@gmail.com</w:t>
                            </w:r>
                            <w:bookmarkEnd w:id="6"/>
                          </w:p>
                          <w:p w:rsidR="002A1F8B" w:rsidRPr="00070277" w:rsidRDefault="002A1F8B" w:rsidP="002A1F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2A1F8B" w:rsidRPr="00070277" w:rsidRDefault="002A1F8B" w:rsidP="002A1F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ECB0B" id="_x0000_s1029" type="#_x0000_t202" style="position:absolute;margin-left:-36pt;margin-top:63.75pt;width:610.0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" filled="f" stroked="f">
                <v:textbox>
                  <w:txbxContent>
                    <w:p w:rsidR="002A1F8B" w:rsidRPr="00070277" w:rsidRDefault="002A1F8B" w:rsidP="002A1F8B">
                      <w:pPr>
                        <w:ind w:left="270" w:hanging="270"/>
                        <w:jc w:val="center"/>
                        <w:rPr>
                          <w:noProof/>
                          <w:sz w:val="24"/>
                          <w:lang w:val="en-US"/>
                        </w:rPr>
                      </w:pPr>
                      <w:r w:rsidRPr="00223CA8">
                        <w:rPr>
                          <w:noProof/>
                          <w:sz w:val="24"/>
                          <w:lang w:val="fr-FR"/>
                        </w:rPr>
                        <w:drawing>
                          <wp:inline distT="0" distB="0" distL="0" distR="0" wp14:anchorId="15D02979" wp14:editId="6DD3D22F">
                            <wp:extent cx="190500" cy="220784"/>
                            <wp:effectExtent l="0" t="0" r="0" b="8255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948" cy="23289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4"/>
                          <w:lang w:val="en-US"/>
                        </w:rPr>
                        <w:t>3076 South Lock Street, Chicago, IL 60608</w:t>
                      </w:r>
                      <w:r>
                        <w:rPr>
                          <w:noProof/>
                          <w:sz w:val="24"/>
                          <w:lang w:val="en-US"/>
                        </w:rPr>
                        <w:t xml:space="preserve">  </w:t>
                      </w:r>
                      <w:bookmarkStart w:id="7" w:name="_Hlk530222041"/>
                      <w:r w:rsidRPr="00223CA8">
                        <w:rPr>
                          <w:noProof/>
                          <w:sz w:val="24"/>
                          <w:lang w:val="fr-FR"/>
                        </w:rPr>
                        <w:drawing>
                          <wp:inline distT="0" distB="0" distL="0" distR="0" wp14:anchorId="72333CFF" wp14:editId="32B80071">
                            <wp:extent cx="180975" cy="194896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2070" cy="20684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70277">
                        <w:rPr>
                          <w:sz w:val="24"/>
                          <w:lang w:val="en-US"/>
                        </w:rPr>
                        <w:t xml:space="preserve">+1 515 401 8900  </w:t>
                      </w:r>
                      <w:r w:rsidRPr="00070277">
                        <w:rPr>
                          <w:noProof/>
                          <w:sz w:val="24"/>
                          <w:lang w:val="en-US"/>
                        </w:rPr>
                        <w:t xml:space="preserve"> </w:t>
                      </w:r>
                      <w:r w:rsidRPr="00223CA8">
                        <w:rPr>
                          <w:noProof/>
                          <w:sz w:val="24"/>
                          <w:lang w:val="fr-FR"/>
                        </w:rPr>
                        <w:drawing>
                          <wp:inline distT="0" distB="0" distL="0" distR="0" wp14:anchorId="57F5C7FD" wp14:editId="0B06260E">
                            <wp:extent cx="180975" cy="206438"/>
                            <wp:effectExtent l="0" t="0" r="0" b="3175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1357" cy="21828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70277">
                        <w:rPr>
                          <w:rStyle w:val="ECVInternetLink"/>
                          <w:sz w:val="24"/>
                          <w:u w:val="none"/>
                          <w:lang w:val="en-US"/>
                        </w:rPr>
                        <w:t xml:space="preserve"> dunshee.ian@gmail.com</w:t>
                      </w:r>
                      <w:bookmarkEnd w:id="7"/>
                    </w:p>
                    <w:p w:rsidR="002A1F8B" w:rsidRPr="00070277" w:rsidRDefault="002A1F8B" w:rsidP="002A1F8B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2A1F8B" w:rsidRPr="00070277" w:rsidRDefault="002A1F8B" w:rsidP="002A1F8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20025">
        <w:rPr>
          <w:noProof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 wp14:anchorId="159BFCDE" wp14:editId="1C407E35">
                <wp:simplePos x="0" y="0"/>
                <wp:positionH relativeFrom="margin">
                  <wp:posOffset>-457200</wp:posOffset>
                </wp:positionH>
                <wp:positionV relativeFrom="paragraph">
                  <wp:posOffset>408305</wp:posOffset>
                </wp:positionV>
                <wp:extent cx="7760335" cy="1404620"/>
                <wp:effectExtent l="0" t="0" r="0" b="254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03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197" w:rsidRPr="008C2A75" w:rsidRDefault="008A2197" w:rsidP="008A2197">
                            <w:pPr>
                              <w:pStyle w:val="ECVText"/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Archaeological Field Technician, </w:t>
                            </w:r>
                            <w:r w:rsidRPr="00C34567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Specialist in applications o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f Geographic Information Science in Archaeology</w:t>
                            </w:r>
                          </w:p>
                          <w:p w:rsidR="002A1F8B" w:rsidRPr="008C2A75" w:rsidRDefault="002A1F8B" w:rsidP="002A1F8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BFCDE" id="_x0000_s1030" type="#_x0000_t202" style="position:absolute;margin-left:-36pt;margin-top:32.15pt;width:611.05pt;height:110.6pt;z-index: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" filled="f" stroked="f">
                <v:textbox style="mso-fit-shape-to-text:t">
                  <w:txbxContent>
                    <w:p w:rsidR="008A2197" w:rsidRPr="008C2A75" w:rsidRDefault="008A2197" w:rsidP="008A2197">
                      <w:pPr>
                        <w:pStyle w:val="ECVText"/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Archaeological Field Technician, </w:t>
                      </w:r>
                      <w:r w:rsidRPr="00C34567">
                        <w:rPr>
                          <w:b/>
                          <w:sz w:val="28"/>
                          <w:szCs w:val="28"/>
                          <w:lang w:val="en-US"/>
                        </w:rPr>
                        <w:t>Specialist in applications o</w:t>
                      </w: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f Geographic Information Science in Archaeology</w:t>
                      </w:r>
                    </w:p>
                    <w:p w:rsidR="002A1F8B" w:rsidRPr="008C2A75" w:rsidRDefault="002A1F8B" w:rsidP="002A1F8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20025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7339073" wp14:editId="5039592D">
                <wp:simplePos x="0" y="0"/>
                <wp:positionH relativeFrom="column">
                  <wp:posOffset>-333375</wp:posOffset>
                </wp:positionH>
                <wp:positionV relativeFrom="paragraph">
                  <wp:posOffset>1247775</wp:posOffset>
                </wp:positionV>
                <wp:extent cx="1382395" cy="381952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2395" cy="3819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1F8B" w:rsidRDefault="002A1F8B" w:rsidP="002A1F8B">
                            <w:pPr>
                              <w:jc w:val="right"/>
                              <w:rPr>
                                <w:color w:val="0E4194"/>
                                <w:sz w:val="24"/>
                                <w:lang w:val="en-US"/>
                              </w:rPr>
                            </w:pPr>
                          </w:p>
                          <w:p w:rsidR="002A1F8B" w:rsidRDefault="002A1F8B" w:rsidP="002A1F8B">
                            <w:pPr>
                              <w:jc w:val="right"/>
                              <w:rPr>
                                <w:color w:val="0E4194"/>
                                <w:sz w:val="24"/>
                                <w:lang w:val="en-US"/>
                              </w:rPr>
                            </w:pPr>
                          </w:p>
                          <w:p w:rsidR="002A1F8B" w:rsidRDefault="002A1F8B" w:rsidP="002A1F8B">
                            <w:pPr>
                              <w:jc w:val="right"/>
                              <w:rPr>
                                <w:color w:val="0E4194"/>
                                <w:sz w:val="24"/>
                                <w:lang w:val="en-US"/>
                              </w:rPr>
                            </w:pPr>
                          </w:p>
                          <w:p w:rsidR="002A1F8B" w:rsidRPr="00E14B11" w:rsidRDefault="002A1F8B" w:rsidP="002A1F8B">
                            <w:pPr>
                              <w:jc w:val="right"/>
                              <w:rPr>
                                <w:color w:val="0E4194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color w:val="0E4194"/>
                                <w:sz w:val="24"/>
                                <w:lang w:val="en-US"/>
                              </w:rPr>
                              <w:t>January 2018 – September 2018</w:t>
                            </w:r>
                          </w:p>
                          <w:p w:rsidR="002A1F8B" w:rsidRPr="00E14B11" w:rsidRDefault="002A1F8B" w:rsidP="002A1F8B">
                            <w:pPr>
                              <w:jc w:val="right"/>
                              <w:rPr>
                                <w:color w:val="0E4194"/>
                                <w:sz w:val="24"/>
                                <w:lang w:val="en-US"/>
                              </w:rPr>
                            </w:pPr>
                          </w:p>
                          <w:p w:rsidR="002A1F8B" w:rsidRPr="00E14B11" w:rsidRDefault="002A1F8B" w:rsidP="002A1F8B">
                            <w:pPr>
                              <w:jc w:val="right"/>
                              <w:rPr>
                                <w:color w:val="0E4194"/>
                                <w:sz w:val="24"/>
                                <w:lang w:val="en-US"/>
                              </w:rPr>
                            </w:pPr>
                          </w:p>
                          <w:p w:rsidR="007C3A27" w:rsidRDefault="007C3A27" w:rsidP="002A1F8B">
                            <w:pPr>
                              <w:rPr>
                                <w:color w:val="0E4194"/>
                                <w:sz w:val="24"/>
                                <w:lang w:val="en-US"/>
                              </w:rPr>
                            </w:pPr>
                          </w:p>
                          <w:p w:rsidR="002A1F8B" w:rsidRDefault="002A1F8B" w:rsidP="002A1F8B">
                            <w:pPr>
                              <w:rPr>
                                <w:color w:val="0E4194"/>
                                <w:sz w:val="24"/>
                                <w:lang w:val="en-US"/>
                              </w:rPr>
                            </w:pPr>
                          </w:p>
                          <w:p w:rsidR="00480FA6" w:rsidRDefault="00480FA6" w:rsidP="002A1F8B">
                            <w:pPr>
                              <w:rPr>
                                <w:color w:val="0E4194"/>
                                <w:sz w:val="24"/>
                                <w:lang w:val="en-US"/>
                              </w:rPr>
                            </w:pPr>
                          </w:p>
                          <w:p w:rsidR="002A1F8B" w:rsidRPr="00E14B11" w:rsidRDefault="002A1F8B" w:rsidP="002A1F8B">
                            <w:pPr>
                              <w:rPr>
                                <w:color w:val="0E4194"/>
                                <w:sz w:val="24"/>
                                <w:lang w:val="en-US"/>
                              </w:rPr>
                            </w:pPr>
                          </w:p>
                          <w:p w:rsidR="002A1F8B" w:rsidRPr="00E14B11" w:rsidRDefault="002A1F8B" w:rsidP="002A1F8B">
                            <w:pPr>
                              <w:jc w:val="right"/>
                              <w:rPr>
                                <w:color w:val="0E4194"/>
                                <w:sz w:val="24"/>
                                <w:lang w:val="en-US"/>
                              </w:rPr>
                            </w:pPr>
                            <w:r w:rsidRPr="00E14B11">
                              <w:rPr>
                                <w:color w:val="0E4194"/>
                                <w:sz w:val="24"/>
                                <w:lang w:val="en-US"/>
                              </w:rPr>
                              <w:t>January 2017 – December</w:t>
                            </w:r>
                            <w:r>
                              <w:rPr>
                                <w:color w:val="0E4194"/>
                                <w:sz w:val="24"/>
                                <w:lang w:val="en-US"/>
                              </w:rPr>
                              <w:t xml:space="preserve"> 2017</w:t>
                            </w:r>
                          </w:p>
                          <w:p w:rsidR="002A1F8B" w:rsidRPr="00E14B11" w:rsidRDefault="002A1F8B" w:rsidP="002A1F8B">
                            <w:pPr>
                              <w:jc w:val="right"/>
                              <w:rPr>
                                <w:color w:val="0E4194"/>
                                <w:sz w:val="24"/>
                                <w:lang w:val="en-US"/>
                              </w:rPr>
                            </w:pPr>
                          </w:p>
                          <w:p w:rsidR="002A1F8B" w:rsidRPr="00E14B11" w:rsidRDefault="002A1F8B" w:rsidP="002A1F8B">
                            <w:pPr>
                              <w:jc w:val="right"/>
                              <w:rPr>
                                <w:color w:val="0E4194"/>
                                <w:sz w:val="24"/>
                                <w:lang w:val="en-US"/>
                              </w:rPr>
                            </w:pPr>
                          </w:p>
                          <w:p w:rsidR="00D60CFB" w:rsidRDefault="00D60CFB" w:rsidP="002A1F8B">
                            <w:pPr>
                              <w:rPr>
                                <w:color w:val="0E4194"/>
                                <w:sz w:val="24"/>
                                <w:lang w:val="en-US"/>
                              </w:rPr>
                            </w:pPr>
                          </w:p>
                          <w:p w:rsidR="007C3A27" w:rsidRDefault="007C3A27" w:rsidP="002A1F8B">
                            <w:pPr>
                              <w:rPr>
                                <w:color w:val="0E4194"/>
                                <w:sz w:val="24"/>
                                <w:lang w:val="en-US"/>
                              </w:rPr>
                            </w:pPr>
                          </w:p>
                          <w:p w:rsidR="002A1F8B" w:rsidRPr="00E14B11" w:rsidRDefault="002A1F8B" w:rsidP="002A1F8B">
                            <w:pPr>
                              <w:rPr>
                                <w:color w:val="0E4194"/>
                                <w:sz w:val="24"/>
                                <w:lang w:val="en-US"/>
                              </w:rPr>
                            </w:pPr>
                          </w:p>
                          <w:p w:rsidR="002A1F8B" w:rsidRPr="00E14B11" w:rsidRDefault="002A1F8B" w:rsidP="002A1F8B">
                            <w:pPr>
                              <w:jc w:val="right"/>
                              <w:rPr>
                                <w:color w:val="0E4194"/>
                                <w:sz w:val="24"/>
                                <w:lang w:val="en-US"/>
                              </w:rPr>
                            </w:pPr>
                            <w:r w:rsidRPr="00E14B11">
                              <w:rPr>
                                <w:color w:val="0E4194"/>
                                <w:sz w:val="24"/>
                                <w:lang w:val="en-US"/>
                              </w:rPr>
                              <w:t>June 2016 – September</w:t>
                            </w:r>
                            <w:r>
                              <w:rPr>
                                <w:color w:val="0E4194"/>
                                <w:sz w:val="24"/>
                                <w:lang w:val="en-US"/>
                              </w:rPr>
                              <w:t xml:space="preserve"> 2016</w:t>
                            </w:r>
                          </w:p>
                          <w:p w:rsidR="002A1F8B" w:rsidRPr="00E14B11" w:rsidRDefault="002A1F8B" w:rsidP="002A1F8B">
                            <w:pPr>
                              <w:rPr>
                                <w:color w:val="0E4194"/>
                                <w:sz w:val="24"/>
                                <w:lang w:val="en-US"/>
                              </w:rPr>
                            </w:pPr>
                          </w:p>
                          <w:p w:rsidR="002A1F8B" w:rsidRPr="00E14B11" w:rsidRDefault="002A1F8B" w:rsidP="002A1F8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39073" id="_x0000_s1031" type="#_x0000_t202" style="position:absolute;margin-left:-26.25pt;margin-top:98.25pt;width:108.85pt;height:300.75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" filled="f" stroked="f">
                <v:textbox>
                  <w:txbxContent>
                    <w:p w:rsidR="002A1F8B" w:rsidRDefault="002A1F8B" w:rsidP="002A1F8B">
                      <w:pPr>
                        <w:jc w:val="right"/>
                        <w:rPr>
                          <w:color w:val="0E4194"/>
                          <w:sz w:val="24"/>
                          <w:lang w:val="en-US"/>
                        </w:rPr>
                      </w:pPr>
                    </w:p>
                    <w:p w:rsidR="002A1F8B" w:rsidRDefault="002A1F8B" w:rsidP="002A1F8B">
                      <w:pPr>
                        <w:jc w:val="right"/>
                        <w:rPr>
                          <w:color w:val="0E4194"/>
                          <w:sz w:val="24"/>
                          <w:lang w:val="en-US"/>
                        </w:rPr>
                      </w:pPr>
                    </w:p>
                    <w:p w:rsidR="002A1F8B" w:rsidRDefault="002A1F8B" w:rsidP="002A1F8B">
                      <w:pPr>
                        <w:jc w:val="right"/>
                        <w:rPr>
                          <w:color w:val="0E4194"/>
                          <w:sz w:val="24"/>
                          <w:lang w:val="en-US"/>
                        </w:rPr>
                      </w:pPr>
                    </w:p>
                    <w:p w:rsidR="002A1F8B" w:rsidRPr="00E14B11" w:rsidRDefault="002A1F8B" w:rsidP="002A1F8B">
                      <w:pPr>
                        <w:jc w:val="right"/>
                        <w:rPr>
                          <w:color w:val="0E4194"/>
                          <w:sz w:val="24"/>
                          <w:lang w:val="en-US"/>
                        </w:rPr>
                      </w:pPr>
                      <w:r>
                        <w:rPr>
                          <w:color w:val="0E4194"/>
                          <w:sz w:val="24"/>
                          <w:lang w:val="en-US"/>
                        </w:rPr>
                        <w:t>January 2018 – September 2018</w:t>
                      </w:r>
                    </w:p>
                    <w:p w:rsidR="002A1F8B" w:rsidRPr="00E14B11" w:rsidRDefault="002A1F8B" w:rsidP="002A1F8B">
                      <w:pPr>
                        <w:jc w:val="right"/>
                        <w:rPr>
                          <w:color w:val="0E4194"/>
                          <w:sz w:val="24"/>
                          <w:lang w:val="en-US"/>
                        </w:rPr>
                      </w:pPr>
                    </w:p>
                    <w:p w:rsidR="002A1F8B" w:rsidRPr="00E14B11" w:rsidRDefault="002A1F8B" w:rsidP="002A1F8B">
                      <w:pPr>
                        <w:jc w:val="right"/>
                        <w:rPr>
                          <w:color w:val="0E4194"/>
                          <w:sz w:val="24"/>
                          <w:lang w:val="en-US"/>
                        </w:rPr>
                      </w:pPr>
                    </w:p>
                    <w:p w:rsidR="007C3A27" w:rsidRDefault="007C3A27" w:rsidP="002A1F8B">
                      <w:pPr>
                        <w:rPr>
                          <w:color w:val="0E4194"/>
                          <w:sz w:val="24"/>
                          <w:lang w:val="en-US"/>
                        </w:rPr>
                      </w:pPr>
                    </w:p>
                    <w:p w:rsidR="002A1F8B" w:rsidRDefault="002A1F8B" w:rsidP="002A1F8B">
                      <w:pPr>
                        <w:rPr>
                          <w:color w:val="0E4194"/>
                          <w:sz w:val="24"/>
                          <w:lang w:val="en-US"/>
                        </w:rPr>
                      </w:pPr>
                    </w:p>
                    <w:p w:rsidR="00480FA6" w:rsidRDefault="00480FA6" w:rsidP="002A1F8B">
                      <w:pPr>
                        <w:rPr>
                          <w:color w:val="0E4194"/>
                          <w:sz w:val="24"/>
                          <w:lang w:val="en-US"/>
                        </w:rPr>
                      </w:pPr>
                    </w:p>
                    <w:p w:rsidR="002A1F8B" w:rsidRPr="00E14B11" w:rsidRDefault="002A1F8B" w:rsidP="002A1F8B">
                      <w:pPr>
                        <w:rPr>
                          <w:color w:val="0E4194"/>
                          <w:sz w:val="24"/>
                          <w:lang w:val="en-US"/>
                        </w:rPr>
                      </w:pPr>
                    </w:p>
                    <w:p w:rsidR="002A1F8B" w:rsidRPr="00E14B11" w:rsidRDefault="002A1F8B" w:rsidP="002A1F8B">
                      <w:pPr>
                        <w:jc w:val="right"/>
                        <w:rPr>
                          <w:color w:val="0E4194"/>
                          <w:sz w:val="24"/>
                          <w:lang w:val="en-US"/>
                        </w:rPr>
                      </w:pPr>
                      <w:r w:rsidRPr="00E14B11">
                        <w:rPr>
                          <w:color w:val="0E4194"/>
                          <w:sz w:val="24"/>
                          <w:lang w:val="en-US"/>
                        </w:rPr>
                        <w:t>January 2017 – December</w:t>
                      </w:r>
                      <w:r>
                        <w:rPr>
                          <w:color w:val="0E4194"/>
                          <w:sz w:val="24"/>
                          <w:lang w:val="en-US"/>
                        </w:rPr>
                        <w:t xml:space="preserve"> 2017</w:t>
                      </w:r>
                    </w:p>
                    <w:p w:rsidR="002A1F8B" w:rsidRPr="00E14B11" w:rsidRDefault="002A1F8B" w:rsidP="002A1F8B">
                      <w:pPr>
                        <w:jc w:val="right"/>
                        <w:rPr>
                          <w:color w:val="0E4194"/>
                          <w:sz w:val="24"/>
                          <w:lang w:val="en-US"/>
                        </w:rPr>
                      </w:pPr>
                    </w:p>
                    <w:p w:rsidR="002A1F8B" w:rsidRPr="00E14B11" w:rsidRDefault="002A1F8B" w:rsidP="002A1F8B">
                      <w:pPr>
                        <w:jc w:val="right"/>
                        <w:rPr>
                          <w:color w:val="0E4194"/>
                          <w:sz w:val="24"/>
                          <w:lang w:val="en-US"/>
                        </w:rPr>
                      </w:pPr>
                    </w:p>
                    <w:p w:rsidR="00D60CFB" w:rsidRDefault="00D60CFB" w:rsidP="002A1F8B">
                      <w:pPr>
                        <w:rPr>
                          <w:color w:val="0E4194"/>
                          <w:sz w:val="24"/>
                          <w:lang w:val="en-US"/>
                        </w:rPr>
                      </w:pPr>
                    </w:p>
                    <w:p w:rsidR="007C3A27" w:rsidRDefault="007C3A27" w:rsidP="002A1F8B">
                      <w:pPr>
                        <w:rPr>
                          <w:color w:val="0E4194"/>
                          <w:sz w:val="24"/>
                          <w:lang w:val="en-US"/>
                        </w:rPr>
                      </w:pPr>
                    </w:p>
                    <w:p w:rsidR="002A1F8B" w:rsidRPr="00E14B11" w:rsidRDefault="002A1F8B" w:rsidP="002A1F8B">
                      <w:pPr>
                        <w:rPr>
                          <w:color w:val="0E4194"/>
                          <w:sz w:val="24"/>
                          <w:lang w:val="en-US"/>
                        </w:rPr>
                      </w:pPr>
                    </w:p>
                    <w:p w:rsidR="002A1F8B" w:rsidRPr="00E14B11" w:rsidRDefault="002A1F8B" w:rsidP="002A1F8B">
                      <w:pPr>
                        <w:jc w:val="right"/>
                        <w:rPr>
                          <w:color w:val="0E4194"/>
                          <w:sz w:val="24"/>
                          <w:lang w:val="en-US"/>
                        </w:rPr>
                      </w:pPr>
                      <w:r w:rsidRPr="00E14B11">
                        <w:rPr>
                          <w:color w:val="0E4194"/>
                          <w:sz w:val="24"/>
                          <w:lang w:val="en-US"/>
                        </w:rPr>
                        <w:t>June 2016 – September</w:t>
                      </w:r>
                      <w:r>
                        <w:rPr>
                          <w:color w:val="0E4194"/>
                          <w:sz w:val="24"/>
                          <w:lang w:val="en-US"/>
                        </w:rPr>
                        <w:t xml:space="preserve"> 2016</w:t>
                      </w:r>
                    </w:p>
                    <w:p w:rsidR="002A1F8B" w:rsidRPr="00E14B11" w:rsidRDefault="002A1F8B" w:rsidP="002A1F8B">
                      <w:pPr>
                        <w:rPr>
                          <w:color w:val="0E4194"/>
                          <w:sz w:val="24"/>
                          <w:lang w:val="en-US"/>
                        </w:rPr>
                      </w:pPr>
                    </w:p>
                    <w:p w:rsidR="002A1F8B" w:rsidRPr="00E14B11" w:rsidRDefault="002A1F8B" w:rsidP="002A1F8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20025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FBB7B48" wp14:editId="46753B05">
                <wp:simplePos x="0" y="0"/>
                <wp:positionH relativeFrom="column">
                  <wp:posOffset>-210185</wp:posOffset>
                </wp:positionH>
                <wp:positionV relativeFrom="paragraph">
                  <wp:posOffset>1244600</wp:posOffset>
                </wp:positionV>
                <wp:extent cx="2053590" cy="59944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359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1F8B" w:rsidRDefault="002A1F8B" w:rsidP="002A1F8B"/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925"/>
                              <w:gridCol w:w="7779"/>
                            </w:tblGrid>
                            <w:tr w:rsidR="002A1F8B" w:rsidRPr="00223CA8" w:rsidTr="008660D1">
                              <w:trPr>
                                <w:trHeight w:val="225"/>
                              </w:trPr>
                              <w:tc>
                                <w:tcPr>
                                  <w:tcW w:w="2925" w:type="dxa"/>
                                  <w:shd w:val="clear" w:color="auto" w:fill="auto"/>
                                </w:tcPr>
                                <w:p w:rsidR="002A1F8B" w:rsidRPr="00F20DA6" w:rsidRDefault="002A1F8B" w:rsidP="00E17292">
                                  <w:pPr>
                                    <w:pStyle w:val="ECVLeftHeading"/>
                                    <w:jc w:val="left"/>
                                    <w:rPr>
                                      <w:color w:val="FFFFFF" w:themeColor="background1"/>
                                      <w:sz w:val="24"/>
                                      <w:lang w:val="fr-FR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rPr>
                                      <w:caps w:val="0"/>
                                      <w:sz w:val="24"/>
                                      <w:lang w:val="fr-FR"/>
                                    </w:rPr>
                                    <w:t>RECENT WORK EXPERIENCE</w:t>
                                  </w:r>
                                  <w:r w:rsidRPr="00223CA8">
                                    <w:rPr>
                                      <w:caps w:val="0"/>
                                      <w:sz w:val="24"/>
                                      <w:lang w:val="fr-FR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7779" w:type="dxa"/>
                                  <w:shd w:val="clear" w:color="auto" w:fill="auto"/>
                                  <w:vAlign w:val="bottom"/>
                                </w:tcPr>
                                <w:p w:rsidR="002A1F8B" w:rsidRDefault="002A1F8B" w:rsidP="008660D1">
                                  <w:pPr>
                                    <w:pStyle w:val="ECVBlueBox"/>
                                    <w:rPr>
                                      <w:noProof/>
                                      <w:sz w:val="24"/>
                                      <w:szCs w:val="24"/>
                                      <w:lang w:val="fr-FR"/>
                                    </w:rPr>
                                  </w:pPr>
                                </w:p>
                                <w:p w:rsidR="002A1F8B" w:rsidRPr="00223CA8" w:rsidRDefault="002A1F8B" w:rsidP="008660D1">
                                  <w:pPr>
                                    <w:pStyle w:val="ECVBlueBox"/>
                                    <w:rPr>
                                      <w:sz w:val="24"/>
                                      <w:szCs w:val="24"/>
                                      <w:lang w:val="fr-FR"/>
                                    </w:rPr>
                                  </w:pPr>
                                  <w:r w:rsidRPr="00223CA8">
                                    <w:rPr>
                                      <w:sz w:val="24"/>
                                      <w:szCs w:val="24"/>
                                      <w:lang w:val="fr-FR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2A1F8B" w:rsidRDefault="002A1F8B" w:rsidP="002A1F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BB7B48" id="_x0000_s1032" type="#_x0000_t202" style="position:absolute;margin-left:-16.55pt;margin-top:98pt;width:161.7pt;height:47.2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" filled="f" stroked="f">
                <v:textbox>
                  <w:txbxContent>
                    <w:p w:rsidR="002A1F8B" w:rsidRDefault="002A1F8B" w:rsidP="002A1F8B"/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925"/>
                        <w:gridCol w:w="7779"/>
                      </w:tblGrid>
                      <w:tr w:rsidR="002A1F8B" w:rsidRPr="00223CA8" w:rsidTr="008660D1">
                        <w:trPr>
                          <w:trHeight w:val="225"/>
                        </w:trPr>
                        <w:tc>
                          <w:tcPr>
                            <w:tcW w:w="2925" w:type="dxa"/>
                            <w:shd w:val="clear" w:color="auto" w:fill="auto"/>
                          </w:tcPr>
                          <w:p w:rsidR="002A1F8B" w:rsidRPr="00F20DA6" w:rsidRDefault="002A1F8B" w:rsidP="00E17292">
                            <w:pPr>
                              <w:pStyle w:val="ECVLeftHeading"/>
                              <w:jc w:val="left"/>
                              <w:rPr>
                                <w:color w:val="FFFFFF" w:themeColor="background1"/>
                                <w:sz w:val="24"/>
                                <w:lang w:val="fr-FR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caps w:val="0"/>
                                <w:sz w:val="24"/>
                                <w:lang w:val="fr-FR"/>
                              </w:rPr>
                              <w:t>RECENT WORK EXPERIENCE</w:t>
                            </w:r>
                            <w:r w:rsidRPr="00223CA8">
                              <w:rPr>
                                <w:caps w:val="0"/>
                                <w:sz w:val="24"/>
                                <w:lang w:val="fr-FR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7779" w:type="dxa"/>
                            <w:shd w:val="clear" w:color="auto" w:fill="auto"/>
                            <w:vAlign w:val="bottom"/>
                          </w:tcPr>
                          <w:p w:rsidR="002A1F8B" w:rsidRDefault="002A1F8B" w:rsidP="008660D1">
                            <w:pPr>
                              <w:pStyle w:val="ECVBlueBox"/>
                              <w:rPr>
                                <w:noProof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:rsidR="002A1F8B" w:rsidRPr="00223CA8" w:rsidRDefault="002A1F8B" w:rsidP="008660D1">
                            <w:pPr>
                              <w:pStyle w:val="ECVBlueBox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223CA8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2A1F8B" w:rsidRDefault="002A1F8B" w:rsidP="002A1F8B"/>
                  </w:txbxContent>
                </v:textbox>
              </v:shape>
            </w:pict>
          </mc:Fallback>
        </mc:AlternateContent>
      </w:r>
      <w:r w:rsidR="00F20025">
        <w:rPr>
          <w:noProof/>
        </w:rPr>
        <w:drawing>
          <wp:anchor distT="0" distB="0" distL="114300" distR="114300" simplePos="0" relativeHeight="251656192" behindDoc="0" locked="0" layoutInCell="1" allowOverlap="1" wp14:anchorId="7CC6E38D" wp14:editId="7514883D">
            <wp:simplePos x="0" y="0"/>
            <wp:positionH relativeFrom="column">
              <wp:posOffset>1126490</wp:posOffset>
            </wp:positionH>
            <wp:positionV relativeFrom="paragraph">
              <wp:posOffset>1499870</wp:posOffset>
            </wp:positionV>
            <wp:extent cx="4100830" cy="221615"/>
            <wp:effectExtent l="0" t="0" r="0" b="698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56" t="-180368" r="-2" b="-1"/>
                    <a:stretch/>
                  </pic:blipFill>
                  <pic:spPr bwMode="auto">
                    <a:xfrm>
                      <a:off x="0" y="0"/>
                      <a:ext cx="4100830" cy="2216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20025">
        <w:rPr>
          <w:noProof/>
        </w:rPr>
        <w:drawing>
          <wp:anchor distT="0" distB="0" distL="114300" distR="114300" simplePos="0" relativeHeight="251654144" behindDoc="0" locked="0" layoutInCell="1" allowOverlap="1" wp14:anchorId="431F058A" wp14:editId="18245215">
            <wp:simplePos x="0" y="0"/>
            <wp:positionH relativeFrom="column">
              <wp:posOffset>1134110</wp:posOffset>
            </wp:positionH>
            <wp:positionV relativeFrom="paragraph">
              <wp:posOffset>5437505</wp:posOffset>
            </wp:positionV>
            <wp:extent cx="4100195" cy="221615"/>
            <wp:effectExtent l="0" t="0" r="0" b="698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56" t="-180368" r="-2" b="-1"/>
                    <a:stretch/>
                  </pic:blipFill>
                  <pic:spPr bwMode="auto">
                    <a:xfrm>
                      <a:off x="0" y="0"/>
                      <a:ext cx="4100195" cy="2216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20025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633ADD0" wp14:editId="079FBB0A">
                <wp:simplePos x="0" y="0"/>
                <wp:positionH relativeFrom="column">
                  <wp:posOffset>1031240</wp:posOffset>
                </wp:positionH>
                <wp:positionV relativeFrom="paragraph">
                  <wp:posOffset>5718175</wp:posOffset>
                </wp:positionV>
                <wp:extent cx="5573395" cy="74993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3395" cy="749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0025" w:rsidRPr="008A2197" w:rsidRDefault="008A2197" w:rsidP="008A2197">
                            <w:pPr>
                              <w:suppressLineNumbers/>
                              <w:spacing w:line="100" w:lineRule="atLeast"/>
                              <w:rPr>
                                <w:color w:val="auto"/>
                                <w:sz w:val="24"/>
                                <w:lang w:val="en-US"/>
                              </w:rPr>
                            </w:pPr>
                            <w:r w:rsidRPr="008A2197">
                              <w:rPr>
                                <w:b/>
                                <w:color w:val="0E4194"/>
                                <w:sz w:val="24"/>
                                <w:lang w:val="en-US"/>
                              </w:rPr>
                              <w:t xml:space="preserve">Bachelor of Science in Anthropology (specialization in Archaeology), Bachelor of Arts in French, Minor Certificate in GIS (Geographic Information Science) </w:t>
                            </w:r>
                            <w:r w:rsidRPr="008A2197">
                              <w:rPr>
                                <w:color w:val="auto"/>
                                <w:sz w:val="24"/>
                                <w:lang w:val="en-US"/>
                              </w:rPr>
                              <w:t xml:space="preserve">–University of Iowa – Honors Thesis: </w:t>
                            </w:r>
                            <w:r w:rsidR="00F20025" w:rsidRPr="00F20025">
                              <w:rPr>
                                <w:color w:val="auto"/>
                                <w:sz w:val="24"/>
                                <w:lang w:val="en-US"/>
                              </w:rPr>
                              <w:t>https://ir.uiowa.edu/honors_theses/5/</w:t>
                            </w:r>
                          </w:p>
                          <w:p w:rsidR="00480FA6" w:rsidRPr="002525D2" w:rsidRDefault="00480FA6" w:rsidP="002A1F8B">
                            <w:pPr>
                              <w:suppressLineNumbers/>
                              <w:spacing w:line="100" w:lineRule="atLeast"/>
                              <w:rPr>
                                <w:b/>
                                <w:color w:val="0E4194"/>
                                <w:sz w:val="24"/>
                                <w:lang w:val="en-US"/>
                              </w:rPr>
                            </w:pPr>
                          </w:p>
                          <w:p w:rsidR="002A1F8B" w:rsidRPr="009410F2" w:rsidRDefault="002A1F8B" w:rsidP="002A1F8B">
                            <w:pPr>
                              <w:suppressLineNumbers/>
                              <w:spacing w:line="100" w:lineRule="atLeast"/>
                              <w:rPr>
                                <w:color w:val="0E4194"/>
                                <w:sz w:val="24"/>
                                <w:lang w:val="en-US"/>
                              </w:rPr>
                            </w:pPr>
                          </w:p>
                          <w:p w:rsidR="002A1F8B" w:rsidRPr="009410F2" w:rsidRDefault="002A1F8B" w:rsidP="002A1F8B">
                            <w:pPr>
                              <w:suppressLineNumbers/>
                              <w:spacing w:line="100" w:lineRule="atLeast"/>
                              <w:rPr>
                                <w:color w:val="0E4194"/>
                                <w:sz w:val="24"/>
                                <w:lang w:val="en-US"/>
                              </w:rPr>
                            </w:pPr>
                          </w:p>
                          <w:p w:rsidR="002A1F8B" w:rsidRPr="009410F2" w:rsidRDefault="002A1F8B" w:rsidP="002A1F8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3ADD0" id="_x0000_s1033" type="#_x0000_t202" style="position:absolute;margin-left:81.2pt;margin-top:450.25pt;width:438.85pt;height:59.0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" filled="f" stroked="f">
                <v:textbox>
                  <w:txbxContent>
                    <w:p w:rsidR="00F20025" w:rsidRPr="008A2197" w:rsidRDefault="008A2197" w:rsidP="008A2197">
                      <w:pPr>
                        <w:suppressLineNumbers/>
                        <w:spacing w:line="100" w:lineRule="atLeast"/>
                        <w:rPr>
                          <w:color w:val="auto"/>
                          <w:sz w:val="24"/>
                          <w:lang w:val="en-US"/>
                        </w:rPr>
                      </w:pPr>
                      <w:r w:rsidRPr="008A2197">
                        <w:rPr>
                          <w:b/>
                          <w:color w:val="0E4194"/>
                          <w:sz w:val="24"/>
                          <w:lang w:val="en-US"/>
                        </w:rPr>
                        <w:t xml:space="preserve">Bachelor of Science in Anthropology (specialization in Archaeology), Bachelor of Arts in French, Minor Certificate in GIS (Geographic Information Science) </w:t>
                      </w:r>
                      <w:r w:rsidRPr="008A2197">
                        <w:rPr>
                          <w:color w:val="auto"/>
                          <w:sz w:val="24"/>
                          <w:lang w:val="en-US"/>
                        </w:rPr>
                        <w:t xml:space="preserve">–University of Iowa – Honors Thesis: </w:t>
                      </w:r>
                      <w:r w:rsidR="00F20025" w:rsidRPr="00F20025">
                        <w:rPr>
                          <w:color w:val="auto"/>
                          <w:sz w:val="24"/>
                          <w:lang w:val="en-US"/>
                        </w:rPr>
                        <w:t>https://ir.uiowa.edu/honors_theses/5/</w:t>
                      </w:r>
                    </w:p>
                    <w:p w:rsidR="00480FA6" w:rsidRPr="002525D2" w:rsidRDefault="00480FA6" w:rsidP="002A1F8B">
                      <w:pPr>
                        <w:suppressLineNumbers/>
                        <w:spacing w:line="100" w:lineRule="atLeast"/>
                        <w:rPr>
                          <w:b/>
                          <w:color w:val="0E4194"/>
                          <w:sz w:val="24"/>
                          <w:lang w:val="en-US"/>
                        </w:rPr>
                      </w:pPr>
                    </w:p>
                    <w:p w:rsidR="002A1F8B" w:rsidRPr="009410F2" w:rsidRDefault="002A1F8B" w:rsidP="002A1F8B">
                      <w:pPr>
                        <w:suppressLineNumbers/>
                        <w:spacing w:line="100" w:lineRule="atLeast"/>
                        <w:rPr>
                          <w:color w:val="0E4194"/>
                          <w:sz w:val="24"/>
                          <w:lang w:val="en-US"/>
                        </w:rPr>
                      </w:pPr>
                    </w:p>
                    <w:p w:rsidR="002A1F8B" w:rsidRPr="009410F2" w:rsidRDefault="002A1F8B" w:rsidP="002A1F8B">
                      <w:pPr>
                        <w:suppressLineNumbers/>
                        <w:spacing w:line="100" w:lineRule="atLeast"/>
                        <w:rPr>
                          <w:color w:val="0E4194"/>
                          <w:sz w:val="24"/>
                          <w:lang w:val="en-US"/>
                        </w:rPr>
                      </w:pPr>
                    </w:p>
                    <w:p w:rsidR="002A1F8B" w:rsidRPr="009410F2" w:rsidRDefault="002A1F8B" w:rsidP="002A1F8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20025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5D72422" wp14:editId="7991FA59">
                <wp:simplePos x="0" y="0"/>
                <wp:positionH relativeFrom="column">
                  <wp:posOffset>-233680</wp:posOffset>
                </wp:positionH>
                <wp:positionV relativeFrom="paragraph">
                  <wp:posOffset>5707380</wp:posOffset>
                </wp:positionV>
                <wp:extent cx="1281430" cy="527050"/>
                <wp:effectExtent l="0" t="0" r="0" b="63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1430" cy="527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1F8B" w:rsidRDefault="002A1F8B" w:rsidP="002A1F8B">
                            <w:pPr>
                              <w:jc w:val="right"/>
                              <w:rPr>
                                <w:color w:val="0E4194"/>
                                <w:sz w:val="24"/>
                                <w:lang w:val="fr-FR"/>
                              </w:rPr>
                            </w:pPr>
                            <w:r>
                              <w:rPr>
                                <w:color w:val="0E4194"/>
                                <w:sz w:val="24"/>
                                <w:lang w:val="fr-FR"/>
                              </w:rPr>
                              <w:t>August 2012 – August 2016</w:t>
                            </w:r>
                          </w:p>
                          <w:p w:rsidR="002A1F8B" w:rsidRPr="00FC1EF1" w:rsidRDefault="002A1F8B" w:rsidP="002A1F8B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D72422" id="_x0000_s1034" type="#_x0000_t202" style="position:absolute;margin-left:-18.4pt;margin-top:449.4pt;width:100.9pt;height:41.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" filled="f" stroked="f">
                <v:textbox>
                  <w:txbxContent>
                    <w:p w:rsidR="002A1F8B" w:rsidRDefault="002A1F8B" w:rsidP="002A1F8B">
                      <w:pPr>
                        <w:jc w:val="right"/>
                        <w:rPr>
                          <w:color w:val="0E4194"/>
                          <w:sz w:val="24"/>
                          <w:lang w:val="fr-FR"/>
                        </w:rPr>
                      </w:pPr>
                      <w:r>
                        <w:rPr>
                          <w:color w:val="0E4194"/>
                          <w:sz w:val="24"/>
                          <w:lang w:val="fr-FR"/>
                        </w:rPr>
                        <w:t>August 2012 – August 2016</w:t>
                      </w:r>
                    </w:p>
                    <w:p w:rsidR="002A1F8B" w:rsidRPr="00FC1EF1" w:rsidRDefault="002A1F8B" w:rsidP="002A1F8B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20025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46DA607" wp14:editId="3D872F70">
                <wp:simplePos x="0" y="0"/>
                <wp:positionH relativeFrom="column">
                  <wp:posOffset>-158115</wp:posOffset>
                </wp:positionH>
                <wp:positionV relativeFrom="paragraph">
                  <wp:posOffset>5170805</wp:posOffset>
                </wp:positionV>
                <wp:extent cx="2052955" cy="59944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2955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1F8B" w:rsidRDefault="002A1F8B" w:rsidP="002A1F8B"/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925"/>
                              <w:gridCol w:w="7779"/>
                            </w:tblGrid>
                            <w:tr w:rsidR="002A1F8B" w:rsidRPr="00223CA8" w:rsidTr="008660D1">
                              <w:trPr>
                                <w:trHeight w:val="225"/>
                              </w:trPr>
                              <w:tc>
                                <w:tcPr>
                                  <w:tcW w:w="2925" w:type="dxa"/>
                                  <w:shd w:val="clear" w:color="auto" w:fill="auto"/>
                                </w:tcPr>
                                <w:p w:rsidR="002A1F8B" w:rsidRDefault="002A1F8B" w:rsidP="008660D1">
                                  <w:pPr>
                                    <w:pStyle w:val="ECVLeftHeading"/>
                                    <w:rPr>
                                      <w:caps w:val="0"/>
                                      <w:sz w:val="24"/>
                                      <w:lang w:val="fr-FR"/>
                                    </w:rPr>
                                  </w:pPr>
                                </w:p>
                                <w:p w:rsidR="002A1F8B" w:rsidRPr="00F20DA6" w:rsidRDefault="002A1F8B" w:rsidP="00E17292">
                                  <w:pPr>
                                    <w:pStyle w:val="ECVLeftHeading"/>
                                    <w:jc w:val="left"/>
                                    <w:rPr>
                                      <w:color w:val="FFFFFF" w:themeColor="background1"/>
                                      <w:sz w:val="24"/>
                                      <w:lang w:val="fr-FR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rPr>
                                      <w:caps w:val="0"/>
                                      <w:sz w:val="24"/>
                                      <w:lang w:val="fr-FR"/>
                                    </w:rPr>
                                    <w:t>EDUCATION</w:t>
                                  </w:r>
                                  <w:r w:rsidRPr="00223CA8">
                                    <w:rPr>
                                      <w:caps w:val="0"/>
                                      <w:sz w:val="24"/>
                                      <w:lang w:val="fr-F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aps w:val="0"/>
                                      <w:sz w:val="24"/>
                                      <w:lang w:val="fr-FR"/>
                                    </w:rPr>
                                    <w:t xml:space="preserve">     </w:t>
                                  </w:r>
                                </w:p>
                              </w:tc>
                              <w:tc>
                                <w:tcPr>
                                  <w:tcW w:w="7779" w:type="dxa"/>
                                  <w:shd w:val="clear" w:color="auto" w:fill="auto"/>
                                  <w:vAlign w:val="bottom"/>
                                </w:tcPr>
                                <w:p w:rsidR="002A1F8B" w:rsidRDefault="002A1F8B" w:rsidP="008660D1">
                                  <w:pPr>
                                    <w:pStyle w:val="ECVBlueBox"/>
                                    <w:rPr>
                                      <w:noProof/>
                                      <w:sz w:val="24"/>
                                      <w:szCs w:val="24"/>
                                      <w:lang w:val="fr-FR"/>
                                    </w:rPr>
                                  </w:pPr>
                                </w:p>
                                <w:p w:rsidR="002A1F8B" w:rsidRPr="00223CA8" w:rsidRDefault="002A1F8B" w:rsidP="008660D1">
                                  <w:pPr>
                                    <w:pStyle w:val="ECVBlueBox"/>
                                    <w:rPr>
                                      <w:sz w:val="24"/>
                                      <w:szCs w:val="24"/>
                                      <w:lang w:val="fr-FR"/>
                                    </w:rPr>
                                  </w:pPr>
                                  <w:r w:rsidRPr="00223CA8">
                                    <w:rPr>
                                      <w:sz w:val="24"/>
                                      <w:szCs w:val="24"/>
                                      <w:lang w:val="fr-FR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2A1F8B" w:rsidRDefault="002A1F8B" w:rsidP="002A1F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DA607" id="_x0000_s1035" type="#_x0000_t202" style="position:absolute;margin-left:-12.45pt;margin-top:407.15pt;width:161.65pt;height:47.2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" filled="f" stroked="f">
                <v:textbox>
                  <w:txbxContent>
                    <w:p w:rsidR="002A1F8B" w:rsidRDefault="002A1F8B" w:rsidP="002A1F8B"/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925"/>
                        <w:gridCol w:w="7779"/>
                      </w:tblGrid>
                      <w:tr w:rsidR="002A1F8B" w:rsidRPr="00223CA8" w:rsidTr="008660D1">
                        <w:trPr>
                          <w:trHeight w:val="225"/>
                        </w:trPr>
                        <w:tc>
                          <w:tcPr>
                            <w:tcW w:w="2925" w:type="dxa"/>
                            <w:shd w:val="clear" w:color="auto" w:fill="auto"/>
                          </w:tcPr>
                          <w:p w:rsidR="002A1F8B" w:rsidRDefault="002A1F8B" w:rsidP="008660D1">
                            <w:pPr>
                              <w:pStyle w:val="ECVLeftHeading"/>
                              <w:rPr>
                                <w:caps w:val="0"/>
                                <w:sz w:val="24"/>
                                <w:lang w:val="fr-FR"/>
                              </w:rPr>
                            </w:pPr>
                          </w:p>
                          <w:p w:rsidR="002A1F8B" w:rsidRPr="00F20DA6" w:rsidRDefault="002A1F8B" w:rsidP="00E17292">
                            <w:pPr>
                              <w:pStyle w:val="ECVLeftHeading"/>
                              <w:jc w:val="left"/>
                              <w:rPr>
                                <w:color w:val="FFFFFF" w:themeColor="background1"/>
                                <w:sz w:val="24"/>
                                <w:lang w:val="fr-FR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caps w:val="0"/>
                                <w:sz w:val="24"/>
                                <w:lang w:val="fr-FR"/>
                              </w:rPr>
                              <w:t>EDUCATION</w:t>
                            </w:r>
                            <w:r w:rsidRPr="00223CA8">
                              <w:rPr>
                                <w:caps w:val="0"/>
                                <w:sz w:val="24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caps w:val="0"/>
                                <w:sz w:val="24"/>
                                <w:lang w:val="fr-FR"/>
                              </w:rPr>
                              <w:t xml:space="preserve">     </w:t>
                            </w:r>
                          </w:p>
                        </w:tc>
                        <w:tc>
                          <w:tcPr>
                            <w:tcW w:w="7779" w:type="dxa"/>
                            <w:shd w:val="clear" w:color="auto" w:fill="auto"/>
                            <w:vAlign w:val="bottom"/>
                          </w:tcPr>
                          <w:p w:rsidR="002A1F8B" w:rsidRDefault="002A1F8B" w:rsidP="008660D1">
                            <w:pPr>
                              <w:pStyle w:val="ECVBlueBox"/>
                              <w:rPr>
                                <w:noProof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:rsidR="002A1F8B" w:rsidRPr="00223CA8" w:rsidRDefault="002A1F8B" w:rsidP="008660D1">
                            <w:pPr>
                              <w:pStyle w:val="ECVBlueBox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223CA8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2A1F8B" w:rsidRDefault="002A1F8B" w:rsidP="002A1F8B"/>
                  </w:txbxContent>
                </v:textbox>
              </v:shape>
            </w:pict>
          </mc:Fallback>
        </mc:AlternateContent>
      </w:r>
      <w:r w:rsidR="004B7221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8648700</wp:posOffset>
                </wp:positionV>
                <wp:extent cx="7458075" cy="1409699"/>
                <wp:effectExtent l="0" t="0" r="0" b="63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58075" cy="1409699"/>
                          <a:chOff x="-27615" y="-1"/>
                          <a:chExt cx="7207314" cy="1204719"/>
                        </a:xfrm>
                      </wpg:grpSpPr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14700" y="-1"/>
                            <a:ext cx="1177214" cy="1033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B7221" w:rsidRDefault="00D60CFB" w:rsidP="00D60CFB">
                              <w:pPr>
                                <w:rPr>
                                  <w:color w:val="auto"/>
                                  <w:sz w:val="24"/>
                                  <w:u w:val="single"/>
                                  <w:lang w:val="fr-FR"/>
                                </w:rPr>
                              </w:pPr>
                              <w:r>
                                <w:rPr>
                                  <w:color w:val="auto"/>
                                  <w:sz w:val="24"/>
                                  <w:u w:val="single"/>
                                  <w:lang w:val="fr-FR"/>
                                </w:rPr>
                                <w:t>LANGUAGES</w:t>
                              </w:r>
                            </w:p>
                            <w:p w:rsidR="004B7221" w:rsidRDefault="004B7221" w:rsidP="00D60CFB">
                              <w:pPr>
                                <w:rPr>
                                  <w:color w:val="auto"/>
                                  <w:sz w:val="24"/>
                                  <w:lang w:val="fr-FR"/>
                                </w:rPr>
                              </w:pPr>
                              <w:r w:rsidRPr="004B7221">
                                <w:rPr>
                                  <w:color w:val="auto"/>
                                  <w:sz w:val="24"/>
                                  <w:lang w:val="fr-FR"/>
                                </w:rPr>
                                <w:t>(</w:t>
                              </w:r>
                              <w:r>
                                <w:rPr>
                                  <w:color w:val="auto"/>
                                  <w:sz w:val="24"/>
                                  <w:lang w:val="fr-FR"/>
                                </w:rPr>
                                <w:t>H</w:t>
                              </w:r>
                              <w:r w:rsidRPr="004B7221">
                                <w:rPr>
                                  <w:color w:val="auto"/>
                                  <w:sz w:val="24"/>
                                  <w:lang w:val="fr-FR"/>
                                </w:rPr>
                                <w:t>uman)</w:t>
                              </w:r>
                              <w:r w:rsidR="00D60CFB" w:rsidRPr="004B7221">
                                <w:rPr>
                                  <w:color w:val="auto"/>
                                  <w:sz w:val="24"/>
                                  <w:lang w:val="fr-FR"/>
                                </w:rPr>
                                <w:tab/>
                              </w:r>
                            </w:p>
                            <w:p w:rsidR="004B7221" w:rsidRDefault="004B7221" w:rsidP="00D60CFB">
                              <w:pPr>
                                <w:rPr>
                                  <w:color w:val="auto"/>
                                  <w:sz w:val="24"/>
                                  <w:lang w:val="fr-FR"/>
                                </w:rPr>
                              </w:pPr>
                            </w:p>
                            <w:p w:rsidR="004B7221" w:rsidRDefault="004B7221" w:rsidP="00D60CFB">
                              <w:pPr>
                                <w:rPr>
                                  <w:color w:val="auto"/>
                                  <w:sz w:val="24"/>
                                  <w:lang w:val="fr-FR"/>
                                </w:rPr>
                              </w:pPr>
                            </w:p>
                            <w:p w:rsidR="004B7221" w:rsidRDefault="004B7221" w:rsidP="00D60CFB">
                              <w:pPr>
                                <w:rPr>
                                  <w:color w:val="auto"/>
                                  <w:sz w:val="24"/>
                                  <w:lang w:val="fr-FR"/>
                                </w:rPr>
                              </w:pPr>
                            </w:p>
                            <w:p w:rsidR="00D60CFB" w:rsidRPr="004B7221" w:rsidRDefault="004B7221" w:rsidP="00D60CFB">
                              <w:pPr>
                                <w:rPr>
                                  <w:color w:val="auto"/>
                                </w:rPr>
                              </w:pPr>
                              <w:r>
                                <w:rPr>
                                  <w:color w:val="auto"/>
                                  <w:sz w:val="24"/>
                                  <w:lang w:val="fr-FR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auto"/>
                                  <w:sz w:val="24"/>
                                  <w:lang w:val="fr-FR"/>
                                </w:rPr>
                                <w:t>Programming</w:t>
                              </w:r>
                              <w:proofErr w:type="spellEnd"/>
                              <w:r>
                                <w:rPr>
                                  <w:color w:val="auto"/>
                                  <w:sz w:val="24"/>
                                  <w:lang w:val="fr-FR"/>
                                </w:rPr>
                                <w:t>)</w:t>
                              </w:r>
                              <w:r w:rsidR="00D60CFB" w:rsidRPr="004B7221">
                                <w:rPr>
                                  <w:color w:val="auto"/>
                                  <w:sz w:val="24"/>
                                  <w:lang w:val="fr-FR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77287" y="0"/>
                            <a:ext cx="2853141" cy="1164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B7221" w:rsidRDefault="004B7221" w:rsidP="00D60CFB">
                              <w:pPr>
                                <w:rPr>
                                  <w:b/>
                                  <w:sz w:val="24"/>
                                  <w:lang w:val="en-US"/>
                                </w:rPr>
                              </w:pPr>
                            </w:p>
                            <w:p w:rsidR="00D60CFB" w:rsidRPr="005D3BBD" w:rsidRDefault="008A2197" w:rsidP="00D60CFB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lang w:val="en-US"/>
                                </w:rPr>
                                <w:t>Erdas Imagine</w:t>
                              </w:r>
                              <w:r w:rsidR="00D60CFB" w:rsidRPr="005D3BBD">
                                <w:rPr>
                                  <w:sz w:val="24"/>
                                  <w:lang w:val="en-US"/>
                                </w:rPr>
                                <w:t xml:space="preserve">: </w:t>
                              </w:r>
                              <w:r w:rsidR="00D60CFB">
                                <w:rPr>
                                  <w:sz w:val="24"/>
                                  <w:lang w:val="en-US"/>
                                </w:rPr>
                                <w:t>Intermediate</w:t>
                              </w:r>
                            </w:p>
                            <w:p w:rsidR="00D60CFB" w:rsidRDefault="00D60CFB" w:rsidP="00D60CFB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24"/>
                                  <w:lang w:val="en-US"/>
                                </w:rPr>
                                <w:t>AgiS</w:t>
                              </w:r>
                              <w:r w:rsidRPr="00166295">
                                <w:rPr>
                                  <w:b/>
                                  <w:sz w:val="24"/>
                                  <w:lang w:val="en-US"/>
                                </w:rPr>
                                <w:t>oft</w:t>
                              </w:r>
                              <w:proofErr w:type="spellEnd"/>
                              <w:r w:rsidRPr="00166295">
                                <w:rPr>
                                  <w:b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166295">
                                <w:rPr>
                                  <w:b/>
                                  <w:sz w:val="24"/>
                                  <w:lang w:val="en-US"/>
                                </w:rPr>
                                <w:t>Photoscan</w:t>
                              </w:r>
                              <w:proofErr w:type="spellEnd"/>
                              <w:r w:rsidRPr="00166295">
                                <w:rPr>
                                  <w:sz w:val="24"/>
                                  <w:lang w:val="en-US"/>
                                </w:rPr>
                                <w:t>: Advanced</w:t>
                              </w:r>
                            </w:p>
                            <w:p w:rsidR="00370BB5" w:rsidRPr="00166295" w:rsidRDefault="00370BB5" w:rsidP="00D60CFB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lang w:val="en-US"/>
                                </w:rPr>
                                <w:t>ArcGIS</w:t>
                              </w:r>
                              <w:r w:rsidR="00113BDF">
                                <w:rPr>
                                  <w:b/>
                                  <w:sz w:val="24"/>
                                  <w:lang w:val="en-US"/>
                                </w:rPr>
                                <w:t xml:space="preserve"> 10.4+</w:t>
                              </w:r>
                              <w:r>
                                <w:rPr>
                                  <w:sz w:val="24"/>
                                  <w:lang w:val="en-US"/>
                                </w:rPr>
                                <w:t>: Advanced</w:t>
                              </w:r>
                            </w:p>
                            <w:p w:rsidR="00D60CFB" w:rsidRDefault="00D60CFB" w:rsidP="00D60CFB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lang w:val="en-US"/>
                                </w:rPr>
                                <w:t>Leica Cyclone</w:t>
                              </w:r>
                              <w:r w:rsidRPr="00166295">
                                <w:rPr>
                                  <w:sz w:val="24"/>
                                  <w:lang w:val="en-US"/>
                                </w:rPr>
                                <w:t xml:space="preserve">: </w:t>
                              </w:r>
                              <w:r w:rsidR="005B77DC">
                                <w:rPr>
                                  <w:sz w:val="24"/>
                                  <w:lang w:val="en-US"/>
                                </w:rPr>
                                <w:t>Intermediate</w:t>
                              </w:r>
                            </w:p>
                            <w:p w:rsidR="00370BB5" w:rsidRPr="00166295" w:rsidRDefault="00370BB5" w:rsidP="00370BB5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lang w:val="en-US"/>
                                </w:rPr>
                                <w:t>Microsoft Office</w:t>
                              </w:r>
                              <w:r w:rsidRPr="00166295">
                                <w:rPr>
                                  <w:sz w:val="24"/>
                                  <w:lang w:val="en-US"/>
                                </w:rPr>
                                <w:t xml:space="preserve">: </w:t>
                              </w:r>
                              <w:r w:rsidR="00C80F47">
                                <w:rPr>
                                  <w:sz w:val="24"/>
                                  <w:lang w:val="en-US"/>
                                </w:rPr>
                                <w:t>Advanced</w:t>
                              </w:r>
                            </w:p>
                            <w:p w:rsidR="004B7221" w:rsidRPr="00166295" w:rsidRDefault="004B7221" w:rsidP="004B7221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lang w:val="en-US"/>
                                </w:rPr>
                                <w:t>Trimble Pathfinder</w:t>
                              </w:r>
                              <w:r w:rsidRPr="00166295">
                                <w:rPr>
                                  <w:sz w:val="24"/>
                                  <w:lang w:val="en-US"/>
                                </w:rPr>
                                <w:t>: Inte</w:t>
                              </w:r>
                              <w:r>
                                <w:rPr>
                                  <w:sz w:val="24"/>
                                  <w:lang w:val="en-US"/>
                                </w:rPr>
                                <w:t>rmediate</w:t>
                              </w:r>
                            </w:p>
                            <w:p w:rsidR="00370BB5" w:rsidRPr="00166295" w:rsidRDefault="00370BB5" w:rsidP="00D60CFB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52555" y="4154"/>
                            <a:ext cx="2827144" cy="1200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B7221" w:rsidRDefault="004B7221" w:rsidP="00D60CFB">
                              <w:pPr>
                                <w:rPr>
                                  <w:b/>
                                  <w:sz w:val="24"/>
                                  <w:lang w:val="en-US"/>
                                </w:rPr>
                              </w:pPr>
                            </w:p>
                            <w:p w:rsidR="00D60CFB" w:rsidRPr="00F84902" w:rsidRDefault="00D60CFB" w:rsidP="00D60CFB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F84902">
                                <w:rPr>
                                  <w:b/>
                                  <w:sz w:val="24"/>
                                  <w:lang w:val="en-US"/>
                                </w:rPr>
                                <w:t>English</w:t>
                              </w:r>
                              <w:r w:rsidRPr="00F84902">
                                <w:rPr>
                                  <w:sz w:val="24"/>
                                  <w:lang w:val="en-US"/>
                                </w:rPr>
                                <w:t xml:space="preserve"> (native speaker)</w:t>
                              </w:r>
                            </w:p>
                            <w:p w:rsidR="00D60CFB" w:rsidRPr="00F84902" w:rsidRDefault="00D60CFB" w:rsidP="00D60CFB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F84902">
                                <w:rPr>
                                  <w:b/>
                                  <w:sz w:val="24"/>
                                  <w:lang w:val="en-US"/>
                                </w:rPr>
                                <w:t>French</w:t>
                              </w:r>
                              <w:r w:rsidRPr="00F84902">
                                <w:rPr>
                                  <w:sz w:val="24"/>
                                  <w:lang w:val="en-US"/>
                                </w:rPr>
                                <w:t xml:space="preserve"> (level</w:t>
                              </w:r>
                              <w:r>
                                <w:rPr>
                                  <w:sz w:val="24"/>
                                  <w:lang w:val="en-US"/>
                                </w:rPr>
                                <w:t xml:space="preserve"> C1</w:t>
                              </w:r>
                              <w:r w:rsidRPr="00F84902">
                                <w:rPr>
                                  <w:sz w:val="24"/>
                                  <w:lang w:val="en-US"/>
                                </w:rPr>
                                <w:t>,</w:t>
                              </w:r>
                              <w:r>
                                <w:rPr>
                                  <w:sz w:val="24"/>
                                  <w:lang w:val="en-US"/>
                                </w:rPr>
                                <w:t xml:space="preserve"> advanced/fluent</w:t>
                              </w:r>
                              <w:r w:rsidRPr="00F84902">
                                <w:rPr>
                                  <w:sz w:val="24"/>
                                  <w:lang w:val="en-US"/>
                                </w:rPr>
                                <w:t>)</w:t>
                              </w:r>
                            </w:p>
                            <w:p w:rsidR="00D60CFB" w:rsidRDefault="00D60CFB" w:rsidP="00D60CFB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F84902">
                                <w:rPr>
                                  <w:b/>
                                  <w:sz w:val="24"/>
                                  <w:lang w:val="en-US"/>
                                </w:rPr>
                                <w:t>Martinican Creole</w:t>
                              </w:r>
                              <w:r w:rsidRPr="00F84902">
                                <w:rPr>
                                  <w:sz w:val="24"/>
                                  <w:lang w:val="en-US"/>
                                </w:rPr>
                                <w:t xml:space="preserve"> (level A1/A2, beginner)</w:t>
                              </w:r>
                            </w:p>
                            <w:p w:rsidR="004B7221" w:rsidRDefault="004B7221" w:rsidP="00D60CFB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  <w:p w:rsidR="004B7221" w:rsidRDefault="004B7221" w:rsidP="00D60CFB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lang w:val="en-US"/>
                                </w:rPr>
                                <w:t xml:space="preserve">Python </w:t>
                              </w:r>
                              <w:r>
                                <w:rPr>
                                  <w:sz w:val="24"/>
                                  <w:lang w:val="en-US"/>
                                </w:rPr>
                                <w:t>(Intermediate)</w:t>
                              </w:r>
                            </w:p>
                            <w:p w:rsidR="004B7221" w:rsidRPr="004B7221" w:rsidRDefault="004B7221" w:rsidP="00D60CFB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lang w:val="en-US"/>
                                </w:rPr>
                                <w:t xml:space="preserve">C++ </w:t>
                              </w:r>
                              <w:r>
                                <w:rPr>
                                  <w:sz w:val="24"/>
                                  <w:lang w:val="en-US"/>
                                </w:rPr>
                                <w:t>(Intermediate)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27615" y="0"/>
                            <a:ext cx="1285875" cy="657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60CFB" w:rsidRDefault="00D60CFB" w:rsidP="00D60CFB">
                              <w:pPr>
                                <w:jc w:val="center"/>
                              </w:pPr>
                              <w:r>
                                <w:rPr>
                                  <w:color w:val="auto"/>
                                  <w:sz w:val="24"/>
                                  <w:u w:val="single"/>
                                  <w:lang w:val="fr-FR"/>
                                </w:rPr>
                                <w:t>COMPUTER SKILLS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" o:spid="_x0000_s1036" style="position:absolute;margin-left:-24pt;margin-top:681pt;width:587.25pt;height:111pt;z-index:251663360;mso-width-relative:margin;mso-height-relative:margin" coordorigin="-276" coordsize="72073,12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">
                <v:shape id="_x0000_s1037" type="#_x0000_t202" style="position:absolute;left:33147;width:11772;height:10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:rsidR="004B7221" w:rsidRDefault="00D60CFB" w:rsidP="00D60CFB">
                        <w:pPr>
                          <w:rPr>
                            <w:color w:val="auto"/>
                            <w:sz w:val="24"/>
                            <w:u w:val="single"/>
                            <w:lang w:val="fr-FR"/>
                          </w:rPr>
                        </w:pPr>
                        <w:r>
                          <w:rPr>
                            <w:color w:val="auto"/>
                            <w:sz w:val="24"/>
                            <w:u w:val="single"/>
                            <w:lang w:val="fr-FR"/>
                          </w:rPr>
                          <w:t>LANGUAGES</w:t>
                        </w:r>
                      </w:p>
                      <w:p w:rsidR="004B7221" w:rsidRDefault="004B7221" w:rsidP="00D60CFB">
                        <w:pPr>
                          <w:rPr>
                            <w:color w:val="auto"/>
                            <w:sz w:val="24"/>
                            <w:lang w:val="fr-FR"/>
                          </w:rPr>
                        </w:pPr>
                        <w:r w:rsidRPr="004B7221">
                          <w:rPr>
                            <w:color w:val="auto"/>
                            <w:sz w:val="24"/>
                            <w:lang w:val="fr-FR"/>
                          </w:rPr>
                          <w:t>(</w:t>
                        </w:r>
                        <w:r>
                          <w:rPr>
                            <w:color w:val="auto"/>
                            <w:sz w:val="24"/>
                            <w:lang w:val="fr-FR"/>
                          </w:rPr>
                          <w:t>H</w:t>
                        </w:r>
                        <w:r w:rsidRPr="004B7221">
                          <w:rPr>
                            <w:color w:val="auto"/>
                            <w:sz w:val="24"/>
                            <w:lang w:val="fr-FR"/>
                          </w:rPr>
                          <w:t>uman)</w:t>
                        </w:r>
                        <w:r w:rsidR="00D60CFB" w:rsidRPr="004B7221">
                          <w:rPr>
                            <w:color w:val="auto"/>
                            <w:sz w:val="24"/>
                            <w:lang w:val="fr-FR"/>
                          </w:rPr>
                          <w:tab/>
                        </w:r>
                      </w:p>
                      <w:p w:rsidR="004B7221" w:rsidRDefault="004B7221" w:rsidP="00D60CFB">
                        <w:pPr>
                          <w:rPr>
                            <w:color w:val="auto"/>
                            <w:sz w:val="24"/>
                            <w:lang w:val="fr-FR"/>
                          </w:rPr>
                        </w:pPr>
                      </w:p>
                      <w:p w:rsidR="004B7221" w:rsidRDefault="004B7221" w:rsidP="00D60CFB">
                        <w:pPr>
                          <w:rPr>
                            <w:color w:val="auto"/>
                            <w:sz w:val="24"/>
                            <w:lang w:val="fr-FR"/>
                          </w:rPr>
                        </w:pPr>
                      </w:p>
                      <w:p w:rsidR="004B7221" w:rsidRDefault="004B7221" w:rsidP="00D60CFB">
                        <w:pPr>
                          <w:rPr>
                            <w:color w:val="auto"/>
                            <w:sz w:val="24"/>
                            <w:lang w:val="fr-FR"/>
                          </w:rPr>
                        </w:pPr>
                      </w:p>
                      <w:p w:rsidR="00D60CFB" w:rsidRPr="004B7221" w:rsidRDefault="004B7221" w:rsidP="00D60CFB">
                        <w:pPr>
                          <w:rPr>
                            <w:color w:val="auto"/>
                          </w:rPr>
                        </w:pPr>
                        <w:r>
                          <w:rPr>
                            <w:color w:val="auto"/>
                            <w:sz w:val="24"/>
                            <w:lang w:val="fr-FR"/>
                          </w:rPr>
                          <w:t>(</w:t>
                        </w:r>
                        <w:proofErr w:type="spellStart"/>
                        <w:r>
                          <w:rPr>
                            <w:color w:val="auto"/>
                            <w:sz w:val="24"/>
                            <w:lang w:val="fr-FR"/>
                          </w:rPr>
                          <w:t>Programming</w:t>
                        </w:r>
                        <w:proofErr w:type="spellEnd"/>
                        <w:r>
                          <w:rPr>
                            <w:color w:val="auto"/>
                            <w:sz w:val="24"/>
                            <w:lang w:val="fr-FR"/>
                          </w:rPr>
                          <w:t>)</w:t>
                        </w:r>
                        <w:r w:rsidR="00D60CFB" w:rsidRPr="004B7221">
                          <w:rPr>
                            <w:color w:val="auto"/>
                            <w:sz w:val="24"/>
                            <w:lang w:val="fr-FR"/>
                          </w:rPr>
                          <w:tab/>
                        </w:r>
                      </w:p>
                    </w:txbxContent>
                  </v:textbox>
                </v:shape>
                <v:shape id="_x0000_s1038" type="#_x0000_t202" style="position:absolute;left:10772;width:28532;height:1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:rsidR="004B7221" w:rsidRDefault="004B7221" w:rsidP="00D60CFB">
                        <w:pPr>
                          <w:rPr>
                            <w:b/>
                            <w:sz w:val="24"/>
                            <w:lang w:val="en-US"/>
                          </w:rPr>
                        </w:pPr>
                      </w:p>
                      <w:p w:rsidR="00D60CFB" w:rsidRPr="005D3BBD" w:rsidRDefault="008A2197" w:rsidP="00D60CFB">
                        <w:pPr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b/>
                            <w:sz w:val="24"/>
                            <w:lang w:val="en-US"/>
                          </w:rPr>
                          <w:t>Erdas Imagine</w:t>
                        </w:r>
                        <w:r w:rsidR="00D60CFB" w:rsidRPr="005D3BBD">
                          <w:rPr>
                            <w:sz w:val="24"/>
                            <w:lang w:val="en-US"/>
                          </w:rPr>
                          <w:t xml:space="preserve">: </w:t>
                        </w:r>
                        <w:r w:rsidR="00D60CFB">
                          <w:rPr>
                            <w:sz w:val="24"/>
                            <w:lang w:val="en-US"/>
                          </w:rPr>
                          <w:t>Intermediate</w:t>
                        </w:r>
                      </w:p>
                      <w:p w:rsidR="00D60CFB" w:rsidRDefault="00D60CFB" w:rsidP="00D60CFB">
                        <w:pPr>
                          <w:rPr>
                            <w:sz w:val="24"/>
                            <w:lang w:val="en-US"/>
                          </w:rPr>
                        </w:pPr>
                        <w:proofErr w:type="spellStart"/>
                        <w:r>
                          <w:rPr>
                            <w:b/>
                            <w:sz w:val="24"/>
                            <w:lang w:val="en-US"/>
                          </w:rPr>
                          <w:t>AgiS</w:t>
                        </w:r>
                        <w:r w:rsidRPr="00166295">
                          <w:rPr>
                            <w:b/>
                            <w:sz w:val="24"/>
                            <w:lang w:val="en-US"/>
                          </w:rPr>
                          <w:t>oft</w:t>
                        </w:r>
                        <w:proofErr w:type="spellEnd"/>
                        <w:r w:rsidRPr="00166295">
                          <w:rPr>
                            <w:b/>
                            <w:sz w:val="24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166295">
                          <w:rPr>
                            <w:b/>
                            <w:sz w:val="24"/>
                            <w:lang w:val="en-US"/>
                          </w:rPr>
                          <w:t>Photoscan</w:t>
                        </w:r>
                        <w:proofErr w:type="spellEnd"/>
                        <w:r w:rsidRPr="00166295">
                          <w:rPr>
                            <w:sz w:val="24"/>
                            <w:lang w:val="en-US"/>
                          </w:rPr>
                          <w:t>: Advanced</w:t>
                        </w:r>
                      </w:p>
                      <w:p w:rsidR="00370BB5" w:rsidRPr="00166295" w:rsidRDefault="00370BB5" w:rsidP="00D60CFB">
                        <w:pPr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b/>
                            <w:sz w:val="24"/>
                            <w:lang w:val="en-US"/>
                          </w:rPr>
                          <w:t>ArcGIS</w:t>
                        </w:r>
                        <w:r w:rsidR="00113BDF">
                          <w:rPr>
                            <w:b/>
                            <w:sz w:val="24"/>
                            <w:lang w:val="en-US"/>
                          </w:rPr>
                          <w:t xml:space="preserve"> 10.4+</w:t>
                        </w:r>
                        <w:r>
                          <w:rPr>
                            <w:sz w:val="24"/>
                            <w:lang w:val="en-US"/>
                          </w:rPr>
                          <w:t>: Advanced</w:t>
                        </w:r>
                      </w:p>
                      <w:p w:rsidR="00D60CFB" w:rsidRDefault="00D60CFB" w:rsidP="00D60CFB">
                        <w:pPr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b/>
                            <w:sz w:val="24"/>
                            <w:lang w:val="en-US"/>
                          </w:rPr>
                          <w:t>Leica Cyclone</w:t>
                        </w:r>
                        <w:r w:rsidRPr="00166295">
                          <w:rPr>
                            <w:sz w:val="24"/>
                            <w:lang w:val="en-US"/>
                          </w:rPr>
                          <w:t xml:space="preserve">: </w:t>
                        </w:r>
                        <w:r w:rsidR="005B77DC">
                          <w:rPr>
                            <w:sz w:val="24"/>
                            <w:lang w:val="en-US"/>
                          </w:rPr>
                          <w:t>Intermediate</w:t>
                        </w:r>
                      </w:p>
                      <w:p w:rsidR="00370BB5" w:rsidRPr="00166295" w:rsidRDefault="00370BB5" w:rsidP="00370BB5">
                        <w:pPr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b/>
                            <w:sz w:val="24"/>
                            <w:lang w:val="en-US"/>
                          </w:rPr>
                          <w:t>Microsoft Office</w:t>
                        </w:r>
                        <w:r w:rsidRPr="00166295">
                          <w:rPr>
                            <w:sz w:val="24"/>
                            <w:lang w:val="en-US"/>
                          </w:rPr>
                          <w:t xml:space="preserve">: </w:t>
                        </w:r>
                        <w:r w:rsidR="00C80F47">
                          <w:rPr>
                            <w:sz w:val="24"/>
                            <w:lang w:val="en-US"/>
                          </w:rPr>
                          <w:t>Advanced</w:t>
                        </w:r>
                      </w:p>
                      <w:p w:rsidR="004B7221" w:rsidRPr="00166295" w:rsidRDefault="004B7221" w:rsidP="004B7221">
                        <w:pPr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b/>
                            <w:sz w:val="24"/>
                            <w:lang w:val="en-US"/>
                          </w:rPr>
                          <w:t>Trimble Pathfinder</w:t>
                        </w:r>
                        <w:r w:rsidRPr="00166295">
                          <w:rPr>
                            <w:sz w:val="24"/>
                            <w:lang w:val="en-US"/>
                          </w:rPr>
                          <w:t>: Inte</w:t>
                        </w:r>
                        <w:r>
                          <w:rPr>
                            <w:sz w:val="24"/>
                            <w:lang w:val="en-US"/>
                          </w:rPr>
                          <w:t>rmediate</w:t>
                        </w:r>
                      </w:p>
                      <w:p w:rsidR="00370BB5" w:rsidRPr="00166295" w:rsidRDefault="00370BB5" w:rsidP="00D60CFB">
                        <w:pPr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039" type="#_x0000_t202" style="position:absolute;left:43525;top:41;width:28271;height:1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:rsidR="004B7221" w:rsidRDefault="004B7221" w:rsidP="00D60CFB">
                        <w:pPr>
                          <w:rPr>
                            <w:b/>
                            <w:sz w:val="24"/>
                            <w:lang w:val="en-US"/>
                          </w:rPr>
                        </w:pPr>
                      </w:p>
                      <w:p w:rsidR="00D60CFB" w:rsidRPr="00F84902" w:rsidRDefault="00D60CFB" w:rsidP="00D60CFB">
                        <w:pPr>
                          <w:rPr>
                            <w:sz w:val="24"/>
                            <w:lang w:val="en-US"/>
                          </w:rPr>
                        </w:pPr>
                        <w:r w:rsidRPr="00F84902">
                          <w:rPr>
                            <w:b/>
                            <w:sz w:val="24"/>
                            <w:lang w:val="en-US"/>
                          </w:rPr>
                          <w:t>English</w:t>
                        </w:r>
                        <w:r w:rsidRPr="00F84902">
                          <w:rPr>
                            <w:sz w:val="24"/>
                            <w:lang w:val="en-US"/>
                          </w:rPr>
                          <w:t xml:space="preserve"> (native speaker)</w:t>
                        </w:r>
                      </w:p>
                      <w:p w:rsidR="00D60CFB" w:rsidRPr="00F84902" w:rsidRDefault="00D60CFB" w:rsidP="00D60CFB">
                        <w:pPr>
                          <w:rPr>
                            <w:sz w:val="24"/>
                            <w:lang w:val="en-US"/>
                          </w:rPr>
                        </w:pPr>
                        <w:r w:rsidRPr="00F84902">
                          <w:rPr>
                            <w:b/>
                            <w:sz w:val="24"/>
                            <w:lang w:val="en-US"/>
                          </w:rPr>
                          <w:t>French</w:t>
                        </w:r>
                        <w:r w:rsidRPr="00F84902">
                          <w:rPr>
                            <w:sz w:val="24"/>
                            <w:lang w:val="en-US"/>
                          </w:rPr>
                          <w:t xml:space="preserve"> (level</w:t>
                        </w:r>
                        <w:r>
                          <w:rPr>
                            <w:sz w:val="24"/>
                            <w:lang w:val="en-US"/>
                          </w:rPr>
                          <w:t xml:space="preserve"> C1</w:t>
                        </w:r>
                        <w:r w:rsidRPr="00F84902">
                          <w:rPr>
                            <w:sz w:val="24"/>
                            <w:lang w:val="en-US"/>
                          </w:rPr>
                          <w:t>,</w:t>
                        </w:r>
                        <w:r>
                          <w:rPr>
                            <w:sz w:val="24"/>
                            <w:lang w:val="en-US"/>
                          </w:rPr>
                          <w:t xml:space="preserve"> advanced/fluent</w:t>
                        </w:r>
                        <w:r w:rsidRPr="00F84902">
                          <w:rPr>
                            <w:sz w:val="24"/>
                            <w:lang w:val="en-US"/>
                          </w:rPr>
                          <w:t>)</w:t>
                        </w:r>
                      </w:p>
                      <w:p w:rsidR="00D60CFB" w:rsidRDefault="00D60CFB" w:rsidP="00D60CFB">
                        <w:pPr>
                          <w:rPr>
                            <w:sz w:val="24"/>
                            <w:lang w:val="en-US"/>
                          </w:rPr>
                        </w:pPr>
                        <w:r w:rsidRPr="00F84902">
                          <w:rPr>
                            <w:b/>
                            <w:sz w:val="24"/>
                            <w:lang w:val="en-US"/>
                          </w:rPr>
                          <w:t>Martinican Creole</w:t>
                        </w:r>
                        <w:r w:rsidRPr="00F84902">
                          <w:rPr>
                            <w:sz w:val="24"/>
                            <w:lang w:val="en-US"/>
                          </w:rPr>
                          <w:t xml:space="preserve"> (level A1/A2, beginner)</w:t>
                        </w:r>
                      </w:p>
                      <w:p w:rsidR="004B7221" w:rsidRDefault="004B7221" w:rsidP="00D60CFB">
                        <w:pPr>
                          <w:rPr>
                            <w:sz w:val="24"/>
                            <w:lang w:val="en-US"/>
                          </w:rPr>
                        </w:pPr>
                      </w:p>
                      <w:p w:rsidR="004B7221" w:rsidRDefault="004B7221" w:rsidP="00D60CFB">
                        <w:pPr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b/>
                            <w:sz w:val="24"/>
                            <w:lang w:val="en-US"/>
                          </w:rPr>
                          <w:t xml:space="preserve">Python </w:t>
                        </w:r>
                        <w:r>
                          <w:rPr>
                            <w:sz w:val="24"/>
                            <w:lang w:val="en-US"/>
                          </w:rPr>
                          <w:t>(Intermediate)</w:t>
                        </w:r>
                      </w:p>
                      <w:p w:rsidR="004B7221" w:rsidRPr="004B7221" w:rsidRDefault="004B7221" w:rsidP="00D60CFB">
                        <w:pPr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b/>
                            <w:sz w:val="24"/>
                            <w:lang w:val="en-US"/>
                          </w:rPr>
                          <w:t xml:space="preserve">C++ </w:t>
                        </w:r>
                        <w:r>
                          <w:rPr>
                            <w:sz w:val="24"/>
                            <w:lang w:val="en-US"/>
                          </w:rPr>
                          <w:t>(Intermediate)</w:t>
                        </w:r>
                      </w:p>
                    </w:txbxContent>
                  </v:textbox>
                </v:shape>
                <v:shape id="_x0000_s1040" type="#_x0000_t202" style="position:absolute;left:-276;width:12858;height: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:rsidR="00D60CFB" w:rsidRDefault="00D60CFB" w:rsidP="00D60CFB">
                        <w:pPr>
                          <w:jc w:val="center"/>
                        </w:pPr>
                        <w:r>
                          <w:rPr>
                            <w:color w:val="auto"/>
                            <w:sz w:val="24"/>
                            <w:u w:val="single"/>
                            <w:lang w:val="fr-FR"/>
                          </w:rPr>
                          <w:t>COMPUTER SKILLS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B722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7629525</wp:posOffset>
                </wp:positionV>
                <wp:extent cx="6070600" cy="1100237"/>
                <wp:effectExtent l="0" t="0" r="0" b="508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0600" cy="11002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197" w:rsidRPr="008A2197" w:rsidRDefault="00C80F47" w:rsidP="008A2197">
                            <w:pPr>
                              <w:numPr>
                                <w:ilvl w:val="0"/>
                                <w:numId w:val="11"/>
                              </w:numPr>
                              <w:contextualSpacing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</w:rPr>
                              <w:t>Relational database</w:t>
                            </w:r>
                            <w:r w:rsidR="001D2638">
                              <w:rPr>
                                <w:sz w:val="24"/>
                              </w:rPr>
                              <w:t>, geodatabase</w:t>
                            </w:r>
                            <w:r>
                              <w:rPr>
                                <w:sz w:val="24"/>
                              </w:rPr>
                              <w:t xml:space="preserve"> management best practices</w:t>
                            </w:r>
                          </w:p>
                          <w:p w:rsidR="008A2197" w:rsidRPr="008A2197" w:rsidRDefault="008A2197" w:rsidP="008A2197">
                            <w:pPr>
                              <w:numPr>
                                <w:ilvl w:val="0"/>
                                <w:numId w:val="11"/>
                              </w:numPr>
                              <w:contextualSpacing/>
                              <w:rPr>
                                <w:sz w:val="24"/>
                                <w:lang w:val="en-US"/>
                              </w:rPr>
                            </w:pPr>
                            <w:r w:rsidRPr="008A2197">
                              <w:rPr>
                                <w:sz w:val="24"/>
                                <w:lang w:val="en-US"/>
                              </w:rPr>
                              <w:t>Digitization and vectorization (image tracing) of historical documents best practices</w:t>
                            </w:r>
                          </w:p>
                          <w:p w:rsidR="008A2197" w:rsidRPr="008A2197" w:rsidRDefault="008A2197" w:rsidP="008A2197">
                            <w:pPr>
                              <w:numPr>
                                <w:ilvl w:val="0"/>
                                <w:numId w:val="11"/>
                              </w:numPr>
                              <w:spacing w:line="100" w:lineRule="atLeast"/>
                              <w:rPr>
                                <w:sz w:val="24"/>
                                <w:lang w:val="en-US"/>
                              </w:rPr>
                            </w:pPr>
                            <w:r w:rsidRPr="008A2197">
                              <w:rPr>
                                <w:sz w:val="24"/>
                                <w:lang w:val="en-US"/>
                              </w:rPr>
                              <w:t>The use of theodolite, GPS, photogrammetry, lidar, and GIS in archaeology including Leica</w:t>
                            </w:r>
                            <w:r w:rsidR="00DB3DF2">
                              <w:rPr>
                                <w:sz w:val="24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="00DB3DF2">
                              <w:rPr>
                                <w:sz w:val="24"/>
                                <w:lang w:val="en-US"/>
                              </w:rPr>
                              <w:t>Scanstation</w:t>
                            </w:r>
                            <w:proofErr w:type="spellEnd"/>
                            <w:r w:rsidR="00DB3DF2">
                              <w:rPr>
                                <w:sz w:val="24"/>
                                <w:lang w:val="en-US"/>
                              </w:rPr>
                              <w:t>)</w:t>
                            </w:r>
                            <w:r w:rsidRPr="008A2197">
                              <w:rPr>
                                <w:sz w:val="24"/>
                                <w:lang w:val="en-US"/>
                              </w:rPr>
                              <w:t xml:space="preserve"> and Trimble</w:t>
                            </w:r>
                            <w:r w:rsidR="00DB3DF2">
                              <w:rPr>
                                <w:sz w:val="24"/>
                                <w:lang w:val="en-US"/>
                              </w:rPr>
                              <w:t xml:space="preserve"> (R2)</w:t>
                            </w:r>
                            <w:r w:rsidRPr="008A2197">
                              <w:rPr>
                                <w:sz w:val="24"/>
                                <w:lang w:val="en-US"/>
                              </w:rPr>
                              <w:t xml:space="preserve"> units</w:t>
                            </w:r>
                            <w:r w:rsidR="003E40BD">
                              <w:rPr>
                                <w:sz w:val="24"/>
                                <w:lang w:val="en-US"/>
                              </w:rPr>
                              <w:t xml:space="preserve"> with </w:t>
                            </w:r>
                            <w:proofErr w:type="spellStart"/>
                            <w:r w:rsidR="003E40BD">
                              <w:rPr>
                                <w:sz w:val="24"/>
                                <w:lang w:val="en-US"/>
                              </w:rPr>
                              <w:t>TerraSync</w:t>
                            </w:r>
                            <w:proofErr w:type="spellEnd"/>
                          </w:p>
                          <w:p w:rsidR="007C3A27" w:rsidRPr="008A2197" w:rsidRDefault="008A2197" w:rsidP="008A2197">
                            <w:pPr>
                              <w:numPr>
                                <w:ilvl w:val="0"/>
                                <w:numId w:val="11"/>
                              </w:numPr>
                              <w:spacing w:line="100" w:lineRule="atLeast"/>
                              <w:rPr>
                                <w:sz w:val="24"/>
                                <w:lang w:val="fr-FR"/>
                              </w:rPr>
                            </w:pPr>
                            <w:r w:rsidRPr="008A2197">
                              <w:rPr>
                                <w:sz w:val="24"/>
                                <w:lang w:val="fr-FR"/>
                              </w:rPr>
                              <w:t xml:space="preserve">Project management and </w:t>
                            </w:r>
                            <w:proofErr w:type="spellStart"/>
                            <w:r w:rsidRPr="008A2197">
                              <w:rPr>
                                <w:sz w:val="24"/>
                                <w:lang w:val="fr-FR"/>
                              </w:rPr>
                              <w:t>grant</w:t>
                            </w:r>
                            <w:proofErr w:type="spellEnd"/>
                            <w:r w:rsidRPr="008A2197">
                              <w:rPr>
                                <w:sz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A2197">
                              <w:rPr>
                                <w:sz w:val="24"/>
                                <w:lang w:val="fr-FR"/>
                              </w:rPr>
                              <w:t>writing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65.25pt;margin-top:600.75pt;width:478pt;height:86.6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" filled="f" stroked="f">
                <v:textbox>
                  <w:txbxContent>
                    <w:p w:rsidR="008A2197" w:rsidRPr="008A2197" w:rsidRDefault="00C80F47" w:rsidP="008A2197">
                      <w:pPr>
                        <w:numPr>
                          <w:ilvl w:val="0"/>
                          <w:numId w:val="11"/>
                        </w:numPr>
                        <w:contextualSpacing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</w:rPr>
                        <w:t>Relational database</w:t>
                      </w:r>
                      <w:r w:rsidR="001D2638">
                        <w:rPr>
                          <w:sz w:val="24"/>
                        </w:rPr>
                        <w:t>, geodatabase</w:t>
                      </w:r>
                      <w:r>
                        <w:rPr>
                          <w:sz w:val="24"/>
                        </w:rPr>
                        <w:t xml:space="preserve"> management best practices</w:t>
                      </w:r>
                    </w:p>
                    <w:p w:rsidR="008A2197" w:rsidRPr="008A2197" w:rsidRDefault="008A2197" w:rsidP="008A2197">
                      <w:pPr>
                        <w:numPr>
                          <w:ilvl w:val="0"/>
                          <w:numId w:val="11"/>
                        </w:numPr>
                        <w:contextualSpacing/>
                        <w:rPr>
                          <w:sz w:val="24"/>
                          <w:lang w:val="en-US"/>
                        </w:rPr>
                      </w:pPr>
                      <w:r w:rsidRPr="008A2197">
                        <w:rPr>
                          <w:sz w:val="24"/>
                          <w:lang w:val="en-US"/>
                        </w:rPr>
                        <w:t>Digitization and vectorization (image tracing) of historical documents best practices</w:t>
                      </w:r>
                    </w:p>
                    <w:p w:rsidR="008A2197" w:rsidRPr="008A2197" w:rsidRDefault="008A2197" w:rsidP="008A2197">
                      <w:pPr>
                        <w:numPr>
                          <w:ilvl w:val="0"/>
                          <w:numId w:val="11"/>
                        </w:numPr>
                        <w:spacing w:line="100" w:lineRule="atLeast"/>
                        <w:rPr>
                          <w:sz w:val="24"/>
                          <w:lang w:val="en-US"/>
                        </w:rPr>
                      </w:pPr>
                      <w:r w:rsidRPr="008A2197">
                        <w:rPr>
                          <w:sz w:val="24"/>
                          <w:lang w:val="en-US"/>
                        </w:rPr>
                        <w:t>The use of theodolite, GPS, photogrammetry, lidar, and GIS in archaeology including Leica</w:t>
                      </w:r>
                      <w:r w:rsidR="00DB3DF2">
                        <w:rPr>
                          <w:sz w:val="24"/>
                          <w:lang w:val="en-US"/>
                        </w:rPr>
                        <w:t xml:space="preserve"> (</w:t>
                      </w:r>
                      <w:proofErr w:type="spellStart"/>
                      <w:r w:rsidR="00DB3DF2">
                        <w:rPr>
                          <w:sz w:val="24"/>
                          <w:lang w:val="en-US"/>
                        </w:rPr>
                        <w:t>Scanstation</w:t>
                      </w:r>
                      <w:proofErr w:type="spellEnd"/>
                      <w:r w:rsidR="00DB3DF2">
                        <w:rPr>
                          <w:sz w:val="24"/>
                          <w:lang w:val="en-US"/>
                        </w:rPr>
                        <w:t>)</w:t>
                      </w:r>
                      <w:r w:rsidRPr="008A2197">
                        <w:rPr>
                          <w:sz w:val="24"/>
                          <w:lang w:val="en-US"/>
                        </w:rPr>
                        <w:t xml:space="preserve"> and Trimble</w:t>
                      </w:r>
                      <w:r w:rsidR="00DB3DF2">
                        <w:rPr>
                          <w:sz w:val="24"/>
                          <w:lang w:val="en-US"/>
                        </w:rPr>
                        <w:t xml:space="preserve"> (R2)</w:t>
                      </w:r>
                      <w:r w:rsidRPr="008A2197">
                        <w:rPr>
                          <w:sz w:val="24"/>
                          <w:lang w:val="en-US"/>
                        </w:rPr>
                        <w:t xml:space="preserve"> units</w:t>
                      </w:r>
                      <w:r w:rsidR="003E40BD">
                        <w:rPr>
                          <w:sz w:val="24"/>
                          <w:lang w:val="en-US"/>
                        </w:rPr>
                        <w:t xml:space="preserve"> with </w:t>
                      </w:r>
                      <w:proofErr w:type="spellStart"/>
                      <w:r w:rsidR="003E40BD">
                        <w:rPr>
                          <w:sz w:val="24"/>
                          <w:lang w:val="en-US"/>
                        </w:rPr>
                        <w:t>TerraSync</w:t>
                      </w:r>
                      <w:proofErr w:type="spellEnd"/>
                    </w:p>
                    <w:p w:rsidR="007C3A27" w:rsidRPr="008A2197" w:rsidRDefault="008A2197" w:rsidP="008A2197">
                      <w:pPr>
                        <w:numPr>
                          <w:ilvl w:val="0"/>
                          <w:numId w:val="11"/>
                        </w:numPr>
                        <w:spacing w:line="100" w:lineRule="atLeast"/>
                        <w:rPr>
                          <w:sz w:val="24"/>
                          <w:lang w:val="fr-FR"/>
                        </w:rPr>
                      </w:pPr>
                      <w:r w:rsidRPr="008A2197">
                        <w:rPr>
                          <w:sz w:val="24"/>
                          <w:lang w:val="fr-FR"/>
                        </w:rPr>
                        <w:t xml:space="preserve">Project management and </w:t>
                      </w:r>
                      <w:proofErr w:type="spellStart"/>
                      <w:r w:rsidRPr="008A2197">
                        <w:rPr>
                          <w:sz w:val="24"/>
                          <w:lang w:val="fr-FR"/>
                        </w:rPr>
                        <w:t>grant</w:t>
                      </w:r>
                      <w:proofErr w:type="spellEnd"/>
                      <w:r w:rsidRPr="008A2197">
                        <w:rPr>
                          <w:sz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A2197">
                        <w:rPr>
                          <w:sz w:val="24"/>
                          <w:lang w:val="fr-FR"/>
                        </w:rPr>
                        <w:t>writing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D1F1C">
        <w:rPr>
          <w:noProof/>
        </w:rPr>
        <w:drawing>
          <wp:anchor distT="0" distB="0" distL="114300" distR="114300" simplePos="0" relativeHeight="251645950" behindDoc="0" locked="0" layoutInCell="1" allowOverlap="1">
            <wp:simplePos x="0" y="0"/>
            <wp:positionH relativeFrom="column">
              <wp:posOffset>1152525</wp:posOffset>
            </wp:positionH>
            <wp:positionV relativeFrom="paragraph">
              <wp:posOffset>7421245</wp:posOffset>
            </wp:positionV>
            <wp:extent cx="4099560" cy="19812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56" t="-180368" r="-2" b="-1"/>
                    <a:stretch/>
                  </pic:blipFill>
                  <pic:spPr bwMode="auto">
                    <a:xfrm>
                      <a:off x="0" y="0"/>
                      <a:ext cx="4099560" cy="1981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D1F1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7143750</wp:posOffset>
                </wp:positionV>
                <wp:extent cx="1381760" cy="627380"/>
                <wp:effectExtent l="0" t="0" r="0" b="127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760" cy="627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3A27" w:rsidRDefault="007C3A27" w:rsidP="007C3A27"/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925"/>
                              <w:gridCol w:w="7779"/>
                            </w:tblGrid>
                            <w:tr w:rsidR="007C3A27" w:rsidRPr="00223CA8" w:rsidTr="008660D1">
                              <w:trPr>
                                <w:trHeight w:val="225"/>
                              </w:trPr>
                              <w:tc>
                                <w:tcPr>
                                  <w:tcW w:w="2925" w:type="dxa"/>
                                  <w:shd w:val="clear" w:color="auto" w:fill="auto"/>
                                </w:tcPr>
                                <w:p w:rsidR="007C3A27" w:rsidRDefault="007C3A27" w:rsidP="007C6C3B">
                                  <w:pPr>
                                    <w:pStyle w:val="ECVLeftHeading"/>
                                    <w:jc w:val="left"/>
                                    <w:rPr>
                                      <w:caps w:val="0"/>
                                      <w:sz w:val="24"/>
                                      <w:lang w:val="fr-FR"/>
                                    </w:rPr>
                                  </w:pPr>
                                  <w:r>
                                    <w:rPr>
                                      <w:caps w:val="0"/>
                                      <w:sz w:val="24"/>
                                      <w:lang w:val="fr-FR"/>
                                    </w:rPr>
                                    <w:t xml:space="preserve">PRIMARY </w:t>
                                  </w:r>
                                </w:p>
                                <w:p w:rsidR="007C3A27" w:rsidRPr="00F20DA6" w:rsidRDefault="007C3A27" w:rsidP="007C6C3B">
                                  <w:pPr>
                                    <w:pStyle w:val="ECVLeftHeading"/>
                                    <w:jc w:val="left"/>
                                    <w:rPr>
                                      <w:color w:val="FFFFFF" w:themeColor="background1"/>
                                      <w:sz w:val="24"/>
                                      <w:lang w:val="fr-FR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rPr>
                                      <w:caps w:val="0"/>
                                      <w:sz w:val="24"/>
                                      <w:lang w:val="fr-FR"/>
                                    </w:rPr>
                                    <w:t>SKILLS</w:t>
                                  </w:r>
                                  <w:r w:rsidRPr="00223CA8">
                                    <w:rPr>
                                      <w:caps w:val="0"/>
                                      <w:sz w:val="24"/>
                                      <w:lang w:val="fr-FR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7779" w:type="dxa"/>
                                  <w:shd w:val="clear" w:color="auto" w:fill="auto"/>
                                  <w:vAlign w:val="bottom"/>
                                </w:tcPr>
                                <w:p w:rsidR="007C3A27" w:rsidRDefault="007C3A27" w:rsidP="008660D1">
                                  <w:pPr>
                                    <w:pStyle w:val="ECVBlueBox"/>
                                    <w:rPr>
                                      <w:noProof/>
                                      <w:sz w:val="24"/>
                                      <w:szCs w:val="24"/>
                                      <w:lang w:val="fr-FR"/>
                                    </w:rPr>
                                  </w:pPr>
                                </w:p>
                                <w:p w:rsidR="007C3A27" w:rsidRPr="00223CA8" w:rsidRDefault="007C3A27" w:rsidP="008660D1">
                                  <w:pPr>
                                    <w:pStyle w:val="ECVBlueBox"/>
                                    <w:rPr>
                                      <w:sz w:val="24"/>
                                      <w:szCs w:val="24"/>
                                      <w:lang w:val="fr-FR"/>
                                    </w:rPr>
                                  </w:pPr>
                                  <w:r w:rsidRPr="00223CA8">
                                    <w:rPr>
                                      <w:sz w:val="24"/>
                                      <w:szCs w:val="24"/>
                                      <w:lang w:val="fr-FR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7C3A27" w:rsidRDefault="007C3A27" w:rsidP="007C3A2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-12.75pt;margin-top:562.5pt;width:108.8pt;height:49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" filled="f" stroked="f">
                <v:textbox>
                  <w:txbxContent>
                    <w:p w:rsidR="007C3A27" w:rsidRDefault="007C3A27" w:rsidP="007C3A27"/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925"/>
                        <w:gridCol w:w="7779"/>
                      </w:tblGrid>
                      <w:tr w:rsidR="007C3A27" w:rsidRPr="00223CA8" w:rsidTr="008660D1">
                        <w:trPr>
                          <w:trHeight w:val="225"/>
                        </w:trPr>
                        <w:tc>
                          <w:tcPr>
                            <w:tcW w:w="2925" w:type="dxa"/>
                            <w:shd w:val="clear" w:color="auto" w:fill="auto"/>
                          </w:tcPr>
                          <w:p w:rsidR="007C3A27" w:rsidRDefault="007C3A27" w:rsidP="007C6C3B">
                            <w:pPr>
                              <w:pStyle w:val="ECVLeftHeading"/>
                              <w:jc w:val="left"/>
                              <w:rPr>
                                <w:caps w:val="0"/>
                                <w:sz w:val="24"/>
                                <w:lang w:val="fr-FR"/>
                              </w:rPr>
                            </w:pPr>
                            <w:r>
                              <w:rPr>
                                <w:caps w:val="0"/>
                                <w:sz w:val="24"/>
                                <w:lang w:val="fr-FR"/>
                              </w:rPr>
                              <w:t xml:space="preserve">PRIMARY </w:t>
                            </w:r>
                          </w:p>
                          <w:p w:rsidR="007C3A27" w:rsidRPr="00F20DA6" w:rsidRDefault="007C3A27" w:rsidP="007C6C3B">
                            <w:pPr>
                              <w:pStyle w:val="ECVLeftHeading"/>
                              <w:jc w:val="left"/>
                              <w:rPr>
                                <w:color w:val="FFFFFF" w:themeColor="background1"/>
                                <w:sz w:val="24"/>
                                <w:lang w:val="fr-FR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caps w:val="0"/>
                                <w:sz w:val="24"/>
                                <w:lang w:val="fr-FR"/>
                              </w:rPr>
                              <w:t>SKILLS</w:t>
                            </w:r>
                            <w:r w:rsidRPr="00223CA8">
                              <w:rPr>
                                <w:caps w:val="0"/>
                                <w:sz w:val="24"/>
                                <w:lang w:val="fr-FR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7779" w:type="dxa"/>
                            <w:shd w:val="clear" w:color="auto" w:fill="auto"/>
                            <w:vAlign w:val="bottom"/>
                          </w:tcPr>
                          <w:p w:rsidR="007C3A27" w:rsidRDefault="007C3A27" w:rsidP="008660D1">
                            <w:pPr>
                              <w:pStyle w:val="ECVBlueBox"/>
                              <w:rPr>
                                <w:noProof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:rsidR="007C3A27" w:rsidRPr="00223CA8" w:rsidRDefault="007C3A27" w:rsidP="008660D1">
                            <w:pPr>
                              <w:pStyle w:val="ECVBlueBox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223CA8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7C3A27" w:rsidRDefault="007C3A27" w:rsidP="007C3A27"/>
                  </w:txbxContent>
                </v:textbox>
              </v:shape>
            </w:pict>
          </mc:Fallback>
        </mc:AlternateContent>
      </w:r>
      <w:r w:rsidR="005D1F1C" w:rsidRPr="004A19B6">
        <w:rPr>
          <w:noProof/>
          <w:sz w:val="32"/>
          <w:szCs w:val="32"/>
          <w:lang w:val="fr-FR"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48C129AF" wp14:editId="3568EEC0">
                <wp:simplePos x="0" y="0"/>
                <wp:positionH relativeFrom="margin">
                  <wp:posOffset>-457200</wp:posOffset>
                </wp:positionH>
                <wp:positionV relativeFrom="paragraph">
                  <wp:posOffset>96520</wp:posOffset>
                </wp:positionV>
                <wp:extent cx="7760335" cy="48387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0335" cy="483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1F8B" w:rsidRPr="00480FA6" w:rsidRDefault="002A1F8B" w:rsidP="002A1F8B">
                            <w:pPr>
                              <w:pStyle w:val="ECVText"/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fr-FR"/>
                              </w:rPr>
                            </w:pPr>
                            <w:r w:rsidRPr="00480FA6">
                              <w:rPr>
                                <w:b/>
                                <w:sz w:val="36"/>
                                <w:szCs w:val="36"/>
                                <w:lang w:val="fr-FR"/>
                              </w:rPr>
                              <w:t>DUNSHEE, Ian Cole</w:t>
                            </w:r>
                          </w:p>
                          <w:p w:rsidR="002A1F8B" w:rsidRPr="00E2042A" w:rsidRDefault="002A1F8B" w:rsidP="002A1F8B">
                            <w:pPr>
                              <w:pStyle w:val="ECVText"/>
                              <w:rPr>
                                <w:b/>
                                <w:szCs w:val="16"/>
                                <w:lang w:val="fr-FR"/>
                              </w:rPr>
                            </w:pPr>
                          </w:p>
                          <w:p w:rsidR="002A1F8B" w:rsidRPr="004A19B6" w:rsidRDefault="002A1F8B" w:rsidP="002A1F8B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129AF" id="_x0000_s1043" type="#_x0000_t202" style="position:absolute;margin-left:-36pt;margin-top:7.6pt;width:611.05pt;height:38.1pt;z-index:251648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" filled="f" stroked="f">
                <v:textbox>
                  <w:txbxContent>
                    <w:p w:rsidR="002A1F8B" w:rsidRPr="00480FA6" w:rsidRDefault="002A1F8B" w:rsidP="002A1F8B">
                      <w:pPr>
                        <w:pStyle w:val="ECVText"/>
                        <w:jc w:val="center"/>
                        <w:rPr>
                          <w:b/>
                          <w:sz w:val="36"/>
                          <w:szCs w:val="36"/>
                          <w:lang w:val="fr-FR"/>
                        </w:rPr>
                      </w:pPr>
                      <w:r w:rsidRPr="00480FA6">
                        <w:rPr>
                          <w:b/>
                          <w:sz w:val="36"/>
                          <w:szCs w:val="36"/>
                          <w:lang w:val="fr-FR"/>
                        </w:rPr>
                        <w:t>DUNSHEE, Ian Cole</w:t>
                      </w:r>
                    </w:p>
                    <w:p w:rsidR="002A1F8B" w:rsidRPr="00E2042A" w:rsidRDefault="002A1F8B" w:rsidP="002A1F8B">
                      <w:pPr>
                        <w:pStyle w:val="ECVText"/>
                        <w:rPr>
                          <w:b/>
                          <w:szCs w:val="16"/>
                          <w:lang w:val="fr-FR"/>
                        </w:rPr>
                      </w:pPr>
                    </w:p>
                    <w:p w:rsidR="002A1F8B" w:rsidRPr="004A19B6" w:rsidRDefault="002A1F8B" w:rsidP="002A1F8B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4AC1">
        <w:br w:type="page"/>
      </w:r>
    </w:p>
    <w:p w:rsidR="00904AC1" w:rsidRDefault="001E46BD">
      <w:pPr>
        <w:widowControl/>
        <w:suppressAutoHyphens w:val="0"/>
        <w:spacing w:after="80" w:line="259" w:lineRule="auto"/>
        <w:rPr>
          <w:rFonts w:asciiTheme="minorHAnsi" w:eastAsiaTheme="minorHAnsi" w:hAnsiTheme="minorHAnsi" w:cstheme="minorBidi"/>
          <w:color w:val="595959" w:themeColor="text1" w:themeTint="A6"/>
          <w:spacing w:val="0"/>
          <w:kern w:val="0"/>
          <w:sz w:val="20"/>
          <w:szCs w:val="20"/>
          <w:lang w:val="en-US" w:eastAsia="en-US" w:bidi="ar-SA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1219200</wp:posOffset>
            </wp:positionH>
            <wp:positionV relativeFrom="paragraph">
              <wp:posOffset>161925</wp:posOffset>
            </wp:positionV>
            <wp:extent cx="4100830" cy="221615"/>
            <wp:effectExtent l="0" t="0" r="0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56" t="-180368" r="-2" b="-1"/>
                    <a:stretch/>
                  </pic:blipFill>
                  <pic:spPr bwMode="auto">
                    <a:xfrm>
                      <a:off x="0" y="0"/>
                      <a:ext cx="4100830" cy="2216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66675</wp:posOffset>
                </wp:positionV>
                <wp:extent cx="2052955" cy="64770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2955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EC4" w:rsidRDefault="00F06EC4" w:rsidP="00F06EC4"/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925"/>
                              <w:gridCol w:w="7779"/>
                            </w:tblGrid>
                            <w:tr w:rsidR="00F06EC4" w:rsidRPr="00223CA8" w:rsidTr="008660D1">
                              <w:trPr>
                                <w:trHeight w:val="225"/>
                              </w:trPr>
                              <w:tc>
                                <w:tcPr>
                                  <w:tcW w:w="2925" w:type="dxa"/>
                                  <w:shd w:val="clear" w:color="auto" w:fill="auto"/>
                                </w:tcPr>
                                <w:p w:rsidR="00B35C90" w:rsidRDefault="00B35C90" w:rsidP="00E17292">
                                  <w:pPr>
                                    <w:pStyle w:val="ECVLeftHeading"/>
                                    <w:jc w:val="left"/>
                                    <w:rPr>
                                      <w:caps w:val="0"/>
                                      <w:sz w:val="24"/>
                                      <w:lang w:val="en-US"/>
                                    </w:rPr>
                                  </w:pPr>
                                  <w:r w:rsidRPr="00B35C90">
                                    <w:rPr>
                                      <w:caps w:val="0"/>
                                      <w:sz w:val="24"/>
                                      <w:lang w:val="en-US"/>
                                    </w:rPr>
                                    <w:t>REFERENCES</w:t>
                                  </w:r>
                                  <w:r w:rsidR="00F06EC4" w:rsidRPr="00B35C90">
                                    <w:rPr>
                                      <w:caps w:val="0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:rsidR="00F06EC4" w:rsidRPr="00B35C90" w:rsidRDefault="00B35C90" w:rsidP="00E17292">
                                  <w:pPr>
                                    <w:pStyle w:val="ECVLeftHeading"/>
                                    <w:jc w:val="left"/>
                                    <w:rPr>
                                      <w:color w:val="FFFFFF" w:themeColor="background1"/>
                                      <w:sz w:val="24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B35C90">
                                    <w:rPr>
                                      <w:caps w:val="0"/>
                                      <w:sz w:val="24"/>
                                      <w:lang w:val="en-US"/>
                                    </w:rPr>
                                    <w:t xml:space="preserve">(All ok to </w:t>
                                  </w:r>
                                  <w:r>
                                    <w:rPr>
                                      <w:caps w:val="0"/>
                                      <w:sz w:val="24"/>
                                      <w:lang w:val="en-US"/>
                                    </w:rPr>
                                    <w:t>contact)</w:t>
                                  </w:r>
                                  <w:r w:rsidR="007C6C3B" w:rsidRPr="00B35C90">
                                    <w:rPr>
                                      <w:caps w:val="0"/>
                                      <w:sz w:val="24"/>
                                      <w:lang w:val="en-US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7779" w:type="dxa"/>
                                  <w:shd w:val="clear" w:color="auto" w:fill="auto"/>
                                  <w:vAlign w:val="bottom"/>
                                </w:tcPr>
                                <w:p w:rsidR="00F06EC4" w:rsidRPr="00B35C90" w:rsidRDefault="00F06EC4" w:rsidP="008660D1">
                                  <w:pPr>
                                    <w:pStyle w:val="ECVBlueBox"/>
                                    <w:rPr>
                                      <w:noProof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:rsidR="00F06EC4" w:rsidRPr="00B35C90" w:rsidRDefault="00F06EC4" w:rsidP="008660D1">
                                  <w:pPr>
                                    <w:pStyle w:val="ECVBlueBox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B35C90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F06EC4" w:rsidRDefault="00F06EC4" w:rsidP="00F06EC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-12.75pt;margin-top:5.25pt;width:161.65pt;height:5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" filled="f" stroked="f">
                <v:textbox>
                  <w:txbxContent>
                    <w:p w:rsidR="00F06EC4" w:rsidRDefault="00F06EC4" w:rsidP="00F06EC4"/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925"/>
                        <w:gridCol w:w="7779"/>
                      </w:tblGrid>
                      <w:tr w:rsidR="00F06EC4" w:rsidRPr="00223CA8" w:rsidTr="008660D1">
                        <w:trPr>
                          <w:trHeight w:val="225"/>
                        </w:trPr>
                        <w:tc>
                          <w:tcPr>
                            <w:tcW w:w="2925" w:type="dxa"/>
                            <w:shd w:val="clear" w:color="auto" w:fill="auto"/>
                          </w:tcPr>
                          <w:p w:rsidR="00B35C90" w:rsidRDefault="00B35C90" w:rsidP="00E17292">
                            <w:pPr>
                              <w:pStyle w:val="ECVLeftHeading"/>
                              <w:jc w:val="left"/>
                              <w:rPr>
                                <w:caps w:val="0"/>
                                <w:sz w:val="24"/>
                                <w:lang w:val="en-US"/>
                              </w:rPr>
                            </w:pPr>
                            <w:r w:rsidRPr="00B35C90">
                              <w:rPr>
                                <w:caps w:val="0"/>
                                <w:sz w:val="24"/>
                                <w:lang w:val="en-US"/>
                              </w:rPr>
                              <w:t>REFERENCES</w:t>
                            </w:r>
                            <w:r w:rsidR="00F06EC4" w:rsidRPr="00B35C90">
                              <w:rPr>
                                <w:caps w:val="0"/>
                                <w:sz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F06EC4" w:rsidRPr="00B35C90" w:rsidRDefault="00B35C90" w:rsidP="00E17292">
                            <w:pPr>
                              <w:pStyle w:val="ECVLeftHeading"/>
                              <w:jc w:val="left"/>
                              <w:rPr>
                                <w:color w:val="FFFFFF" w:themeColor="background1"/>
                                <w:sz w:val="24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  <w:r w:rsidRPr="00B35C90">
                              <w:rPr>
                                <w:caps w:val="0"/>
                                <w:sz w:val="24"/>
                                <w:lang w:val="en-US"/>
                              </w:rPr>
                              <w:t xml:space="preserve">(All ok to </w:t>
                            </w:r>
                            <w:r>
                              <w:rPr>
                                <w:caps w:val="0"/>
                                <w:sz w:val="24"/>
                                <w:lang w:val="en-US"/>
                              </w:rPr>
                              <w:t>contact)</w:t>
                            </w:r>
                            <w:r w:rsidR="007C6C3B" w:rsidRPr="00B35C90">
                              <w:rPr>
                                <w:caps w:val="0"/>
                                <w:sz w:val="24"/>
                                <w:lang w:val="en-US"/>
                              </w:rPr>
                              <w:t xml:space="preserve">  </w:t>
                            </w:r>
                          </w:p>
                        </w:tc>
                        <w:tc>
                          <w:tcPr>
                            <w:tcW w:w="7779" w:type="dxa"/>
                            <w:shd w:val="clear" w:color="auto" w:fill="auto"/>
                            <w:vAlign w:val="bottom"/>
                          </w:tcPr>
                          <w:p w:rsidR="00F06EC4" w:rsidRPr="00B35C90" w:rsidRDefault="00F06EC4" w:rsidP="008660D1">
                            <w:pPr>
                              <w:pStyle w:val="ECVBlueBox"/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06EC4" w:rsidRPr="00B35C90" w:rsidRDefault="00F06EC4" w:rsidP="008660D1">
                            <w:pPr>
                              <w:pStyle w:val="ECVBlueBox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5C9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F06EC4" w:rsidRDefault="00F06EC4" w:rsidP="00F06EC4"/>
                  </w:txbxContent>
                </v:textbox>
              </v:shape>
            </w:pict>
          </mc:Fallback>
        </mc:AlternateContent>
      </w:r>
    </w:p>
    <w:p w:rsidR="00D60CFB" w:rsidRDefault="00D60CFB" w:rsidP="00CA1F42">
      <w:pPr>
        <w:pStyle w:val="NoSpacing"/>
      </w:pPr>
      <w:bookmarkStart w:id="8" w:name="_Hlk529912648"/>
    </w:p>
    <w:p w:rsidR="00D60CFB" w:rsidRDefault="00C80F47" w:rsidP="00CA1F42">
      <w:pPr>
        <w:pStyle w:val="NoSpacing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111125</wp:posOffset>
                </wp:positionV>
                <wp:extent cx="5619750" cy="4419600"/>
                <wp:effectExtent l="0" t="0" r="0" b="0"/>
                <wp:wrapNone/>
                <wp:docPr id="253" name="Group 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0" cy="4419600"/>
                          <a:chOff x="0" y="0"/>
                          <a:chExt cx="5619750" cy="4419600"/>
                        </a:xfrm>
                      </wpg:grpSpPr>
                      <wps:wsp>
                        <wps:cNvPr id="2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238500"/>
                            <a:ext cx="5619750" cy="118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0F47" w:rsidRDefault="00C80F47" w:rsidP="00C80F47">
                              <w:pPr>
                                <w:suppressLineNumbers/>
                                <w:spacing w:line="100" w:lineRule="atLeast"/>
                                <w:rPr>
                                  <w:b/>
                                  <w:color w:val="0E4194"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0E4194"/>
                                  <w:sz w:val="24"/>
                                  <w:lang w:val="en-US"/>
                                </w:rPr>
                                <w:t xml:space="preserve">Dr. James G. Enloe </w:t>
                              </w:r>
                              <w:r w:rsidRPr="00510169">
                                <w:rPr>
                                  <w:color w:val="auto"/>
                                  <w:sz w:val="24"/>
                                  <w:lang w:val="en-US"/>
                                </w:rPr>
                                <w:t>–</w:t>
                              </w:r>
                              <w:r>
                                <w:rPr>
                                  <w:color w:val="auto"/>
                                  <w:sz w:val="24"/>
                                  <w:lang w:val="en-US"/>
                                </w:rPr>
                                <w:t xml:space="preserve"> Professor, Department Chair, Department of Anthropology, </w:t>
                              </w:r>
                              <w:r w:rsidRPr="00510169">
                                <w:rPr>
                                  <w:color w:val="auto"/>
                                  <w:sz w:val="24"/>
                                  <w:lang w:val="en-US"/>
                                </w:rPr>
                                <w:t>University of Iowa</w:t>
                              </w:r>
                            </w:p>
                            <w:p w:rsidR="00C80F47" w:rsidRPr="009A0EEA" w:rsidRDefault="00C80F47" w:rsidP="00C80F47">
                              <w:pPr>
                                <w:suppressLineNumbers/>
                                <w:spacing w:line="100" w:lineRule="atLeast"/>
                                <w:rPr>
                                  <w:rStyle w:val="ECVInternetLink"/>
                                  <w:b/>
                                  <w:color w:val="0E4194"/>
                                  <w:sz w:val="24"/>
                                  <w:u w:val="none"/>
                                  <w:lang w:val="en-US"/>
                                </w:rPr>
                              </w:pPr>
                              <w:r w:rsidRPr="00223CA8">
                                <w:rPr>
                                  <w:noProof/>
                                  <w:sz w:val="24"/>
                                  <w:lang w:val="fr-FR"/>
                                </w:rPr>
                                <w:drawing>
                                  <wp:inline distT="0" distB="0" distL="0" distR="0" wp14:anchorId="4F662401" wp14:editId="1C801CBF">
                                    <wp:extent cx="180975" cy="194896"/>
                                    <wp:effectExtent l="0" t="0" r="0" b="0"/>
                                    <wp:docPr id="286" name="Picture 28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0975" cy="19489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sz w:val="24"/>
                                  <w:lang w:val="en-US"/>
                                </w:rPr>
                                <w:t>+1 319 335 0514</w:t>
                              </w:r>
                              <w:r w:rsidRPr="00070277">
                                <w:rPr>
                                  <w:sz w:val="24"/>
                                  <w:lang w:val="en-US"/>
                                </w:rPr>
                                <w:t xml:space="preserve">  </w:t>
                              </w:r>
                              <w:r w:rsidRPr="00070277">
                                <w:rPr>
                                  <w:noProof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223CA8">
                                <w:rPr>
                                  <w:noProof/>
                                  <w:sz w:val="24"/>
                                  <w:lang w:val="fr-FR"/>
                                </w:rPr>
                                <w:drawing>
                                  <wp:inline distT="0" distB="0" distL="0" distR="0" wp14:anchorId="79DB91D1" wp14:editId="7775F53C">
                                    <wp:extent cx="180975" cy="206438"/>
                                    <wp:effectExtent l="0" t="0" r="0" b="3175"/>
                                    <wp:docPr id="287" name="Picture 28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1357" cy="21828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070277">
                                <w:rPr>
                                  <w:rStyle w:val="ECVInternetLink"/>
                                  <w:sz w:val="24"/>
                                  <w:u w:val="none"/>
                                  <w:lang w:val="en-US"/>
                                </w:rPr>
                                <w:t xml:space="preserve"> </w:t>
                              </w:r>
                              <w:r w:rsidRPr="00593FB3">
                                <w:rPr>
                                  <w:rStyle w:val="ECVInternetLink"/>
                                  <w:sz w:val="24"/>
                                  <w:u w:val="none"/>
                                  <w:lang w:val="en-US"/>
                                </w:rPr>
                                <w:t>james-enloe@uiowa.edu</w:t>
                              </w:r>
                            </w:p>
                            <w:p w:rsidR="00C80F47" w:rsidRDefault="00C80F47" w:rsidP="00C80F47">
                              <w:pPr>
                                <w:suppressLineNumbers/>
                                <w:spacing w:line="100" w:lineRule="atLeast"/>
                                <w:rPr>
                                  <w:color w:val="auto"/>
                                  <w:sz w:val="24"/>
                                  <w:lang w:val="en-US"/>
                                </w:rPr>
                              </w:pPr>
                              <w:r w:rsidRPr="00510169">
                                <w:rPr>
                                  <w:color w:val="auto"/>
                                  <w:sz w:val="24"/>
                                  <w:lang w:val="en-US"/>
                                </w:rPr>
                                <w:t>▪</w:t>
                              </w:r>
                              <w:r>
                                <w:rPr>
                                  <w:color w:val="auto"/>
                                  <w:sz w:val="24"/>
                                  <w:lang w:val="en-US"/>
                                </w:rPr>
                                <w:t xml:space="preserve"> Undergraduate honors thesis advisor, archaeological field school director, familiar with archaeological skills and work ethic</w:t>
                              </w:r>
                            </w:p>
                            <w:p w:rsidR="004B5341" w:rsidRPr="009410F2" w:rsidRDefault="004B5341" w:rsidP="004B5341">
                              <w:pPr>
                                <w:suppressLineNumbers/>
                                <w:spacing w:line="100" w:lineRule="atLeast"/>
                                <w:rPr>
                                  <w:color w:val="0E4194"/>
                                  <w:sz w:val="24"/>
                                  <w:lang w:val="en-US"/>
                                </w:rPr>
                              </w:pPr>
                            </w:p>
                            <w:p w:rsidR="004B5341" w:rsidRPr="009410F2" w:rsidRDefault="004B5341" w:rsidP="004B5341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152650"/>
                            <a:ext cx="5619750" cy="1085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0F47" w:rsidRDefault="00C80F47" w:rsidP="00C80F47">
                              <w:pPr>
                                <w:suppressLineNumbers/>
                                <w:spacing w:line="100" w:lineRule="atLeast"/>
                                <w:rPr>
                                  <w:b/>
                                  <w:color w:val="0E4194"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0E4194"/>
                                  <w:sz w:val="24"/>
                                  <w:lang w:val="en-US"/>
                                </w:rPr>
                                <w:t xml:space="preserve">Cathy </w:t>
                              </w:r>
                              <w:proofErr w:type="spellStart"/>
                              <w:r>
                                <w:rPr>
                                  <w:b/>
                                  <w:color w:val="0E4194"/>
                                  <w:sz w:val="24"/>
                                  <w:lang w:val="en-US"/>
                                </w:rPr>
                                <w:t>Handrick</w:t>
                              </w:r>
                              <w:proofErr w:type="spellEnd"/>
                              <w:r>
                                <w:rPr>
                                  <w:b/>
                                  <w:color w:val="0E4194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510169">
                                <w:rPr>
                                  <w:color w:val="auto"/>
                                  <w:sz w:val="24"/>
                                  <w:lang w:val="en-US"/>
                                </w:rPr>
                                <w:t>–</w:t>
                              </w:r>
                              <w:r>
                                <w:rPr>
                                  <w:color w:val="auto"/>
                                  <w:sz w:val="24"/>
                                  <w:lang w:val="en-US"/>
                                </w:rPr>
                                <w:t xml:space="preserve"> Regional Resource Specialist, Minnesota Department of Natural Resources Region 2 Headquarters</w:t>
                              </w:r>
                            </w:p>
                            <w:p w:rsidR="00C80F47" w:rsidRDefault="00C80F47" w:rsidP="00C80F47">
                              <w:pPr>
                                <w:suppressLineNumbers/>
                                <w:spacing w:line="100" w:lineRule="atLeast"/>
                                <w:rPr>
                                  <w:rStyle w:val="ECVInternetLink"/>
                                  <w:sz w:val="24"/>
                                  <w:u w:val="none"/>
                                  <w:lang w:val="en-US"/>
                                </w:rPr>
                              </w:pPr>
                              <w:r w:rsidRPr="00223CA8">
                                <w:rPr>
                                  <w:noProof/>
                                  <w:sz w:val="24"/>
                                  <w:lang w:val="fr-FR"/>
                                </w:rPr>
                                <w:drawing>
                                  <wp:inline distT="0" distB="0" distL="0" distR="0" wp14:anchorId="10FA0539" wp14:editId="62A721D7">
                                    <wp:extent cx="180975" cy="194896"/>
                                    <wp:effectExtent l="0" t="0" r="0" b="0"/>
                                    <wp:docPr id="288" name="Picture 28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0975" cy="19489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sz w:val="24"/>
                                  <w:lang w:val="en-US"/>
                                </w:rPr>
                                <w:t xml:space="preserve">+1 218 301 7161   </w:t>
                              </w:r>
                              <w:r w:rsidRPr="00223CA8">
                                <w:rPr>
                                  <w:noProof/>
                                  <w:sz w:val="24"/>
                                  <w:lang w:val="fr-FR"/>
                                </w:rPr>
                                <w:drawing>
                                  <wp:inline distT="0" distB="0" distL="0" distR="0" wp14:anchorId="40CA0F8B" wp14:editId="22C32A8E">
                                    <wp:extent cx="180975" cy="206438"/>
                                    <wp:effectExtent l="0" t="0" r="0" b="3175"/>
                                    <wp:docPr id="289" name="Picture 28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1357" cy="21828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070277">
                                <w:rPr>
                                  <w:rStyle w:val="ECVInternetLink"/>
                                  <w:sz w:val="24"/>
                                  <w:u w:val="none"/>
                                  <w:lang w:val="en-US"/>
                                </w:rPr>
                                <w:t xml:space="preserve"> </w:t>
                              </w:r>
                              <w:r w:rsidRPr="0091150E">
                                <w:rPr>
                                  <w:rStyle w:val="ECVInternetLink"/>
                                  <w:sz w:val="24"/>
                                  <w:u w:val="none"/>
                                  <w:lang w:val="en-US"/>
                                </w:rPr>
                                <w:t>cathy.handrick@state.mn.us</w:t>
                              </w:r>
                            </w:p>
                            <w:p w:rsidR="00C80F47" w:rsidRPr="009A0EEA" w:rsidRDefault="00C80F47" w:rsidP="00C80F47">
                              <w:pPr>
                                <w:suppressLineNumbers/>
                                <w:spacing w:line="100" w:lineRule="atLeast"/>
                                <w:rPr>
                                  <w:color w:val="0E4194"/>
                                  <w:sz w:val="24"/>
                                  <w:lang w:val="en-US"/>
                                </w:rPr>
                              </w:pPr>
                              <w:r w:rsidRPr="00510169">
                                <w:rPr>
                                  <w:color w:val="auto"/>
                                  <w:sz w:val="24"/>
                                  <w:lang w:val="en-US"/>
                                </w:rPr>
                                <w:t>▪</w:t>
                              </w:r>
                              <w:r>
                                <w:rPr>
                                  <w:color w:val="auto"/>
                                  <w:sz w:val="24"/>
                                  <w:lang w:val="en-US"/>
                                </w:rPr>
                                <w:t xml:space="preserve"> Former supervisor (Historic Resource Specialist position), familiar with work ethic and archival skills</w:t>
                              </w:r>
                            </w:p>
                            <w:p w:rsidR="006A01D7" w:rsidRPr="009410F2" w:rsidRDefault="006A01D7" w:rsidP="006A01D7">
                              <w:pPr>
                                <w:suppressLineNumbers/>
                                <w:spacing w:line="100" w:lineRule="atLeast"/>
                                <w:rPr>
                                  <w:color w:val="0E4194"/>
                                  <w:sz w:val="24"/>
                                  <w:lang w:val="en-US"/>
                                </w:rPr>
                              </w:pPr>
                            </w:p>
                            <w:p w:rsidR="006A01D7" w:rsidRPr="009410F2" w:rsidRDefault="006A01D7" w:rsidP="006A01D7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619750" cy="1085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0F47" w:rsidRDefault="00C80F47" w:rsidP="00C80F47">
                              <w:pPr>
                                <w:suppressLineNumbers/>
                                <w:spacing w:line="100" w:lineRule="atLeast"/>
                                <w:rPr>
                                  <w:b/>
                                  <w:color w:val="0E4194"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0E4194"/>
                                  <w:sz w:val="24"/>
                                  <w:lang w:val="en-US"/>
                                </w:rPr>
                                <w:t xml:space="preserve">Adam </w:t>
                              </w:r>
                              <w:proofErr w:type="spellStart"/>
                              <w:r>
                                <w:rPr>
                                  <w:b/>
                                  <w:color w:val="0E4194"/>
                                  <w:sz w:val="24"/>
                                  <w:lang w:val="en-US"/>
                                </w:rPr>
                                <w:t>Skibbe</w:t>
                              </w:r>
                              <w:proofErr w:type="spellEnd"/>
                              <w:r>
                                <w:rPr>
                                  <w:b/>
                                  <w:color w:val="0E4194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510169">
                                <w:rPr>
                                  <w:color w:val="auto"/>
                                  <w:sz w:val="24"/>
                                  <w:lang w:val="en-US"/>
                                </w:rPr>
                                <w:t>–</w:t>
                              </w:r>
                              <w:r>
                                <w:rPr>
                                  <w:color w:val="auto"/>
                                  <w:sz w:val="24"/>
                                  <w:lang w:val="en-US"/>
                                </w:rPr>
                                <w:t xml:space="preserve"> GIS Administrator, Department of Geographic and Sustainability Sciences, </w:t>
                              </w:r>
                              <w:r w:rsidRPr="00510169">
                                <w:rPr>
                                  <w:color w:val="auto"/>
                                  <w:sz w:val="24"/>
                                  <w:lang w:val="en-US"/>
                                </w:rPr>
                                <w:t>University of Iowa</w:t>
                              </w:r>
                            </w:p>
                            <w:p w:rsidR="00C80F47" w:rsidRDefault="00C80F47" w:rsidP="00C80F47">
                              <w:pPr>
                                <w:suppressLineNumbers/>
                                <w:spacing w:line="100" w:lineRule="atLeast"/>
                                <w:rPr>
                                  <w:rStyle w:val="ECVInternetLink"/>
                                  <w:sz w:val="24"/>
                                  <w:u w:val="none"/>
                                  <w:lang w:val="en-US"/>
                                </w:rPr>
                              </w:pPr>
                              <w:r w:rsidRPr="00223CA8">
                                <w:rPr>
                                  <w:noProof/>
                                  <w:sz w:val="24"/>
                                  <w:lang w:val="fr-FR"/>
                                </w:rPr>
                                <w:drawing>
                                  <wp:inline distT="0" distB="0" distL="0" distR="0" wp14:anchorId="7025CAA2" wp14:editId="74DBA3CE">
                                    <wp:extent cx="180975" cy="194896"/>
                                    <wp:effectExtent l="0" t="0" r="0" b="0"/>
                                    <wp:docPr id="249" name="Picture 24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0975" cy="19489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sz w:val="24"/>
                                  <w:lang w:val="en-US"/>
                                </w:rPr>
                                <w:t xml:space="preserve">+1 515 708 4497   </w:t>
                              </w:r>
                              <w:r w:rsidRPr="00223CA8">
                                <w:rPr>
                                  <w:noProof/>
                                  <w:sz w:val="24"/>
                                  <w:lang w:val="fr-FR"/>
                                </w:rPr>
                                <w:drawing>
                                  <wp:inline distT="0" distB="0" distL="0" distR="0" wp14:anchorId="292818E3" wp14:editId="024F8A78">
                                    <wp:extent cx="180975" cy="206438"/>
                                    <wp:effectExtent l="0" t="0" r="0" b="3175"/>
                                    <wp:docPr id="250" name="Picture 25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1357" cy="21828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070277">
                                <w:rPr>
                                  <w:rStyle w:val="ECVInternetLink"/>
                                  <w:sz w:val="24"/>
                                  <w:u w:val="none"/>
                                  <w:lang w:val="en-US"/>
                                </w:rPr>
                                <w:t xml:space="preserve"> </w:t>
                              </w:r>
                              <w:r w:rsidRPr="006A01D7">
                                <w:rPr>
                                  <w:rStyle w:val="ECVInternetLink"/>
                                  <w:sz w:val="24"/>
                                  <w:u w:val="none"/>
                                  <w:lang w:val="en-US"/>
                                </w:rPr>
                                <w:t>adam-skibbe@uiowa.edu</w:t>
                              </w:r>
                            </w:p>
                            <w:p w:rsidR="00C80F47" w:rsidRPr="009A0EEA" w:rsidRDefault="00C80F47" w:rsidP="00C80F47">
                              <w:pPr>
                                <w:suppressLineNumbers/>
                                <w:spacing w:line="100" w:lineRule="atLeast"/>
                                <w:rPr>
                                  <w:color w:val="0E4194"/>
                                  <w:sz w:val="24"/>
                                  <w:lang w:val="en-US"/>
                                </w:rPr>
                              </w:pPr>
                              <w:r w:rsidRPr="00510169">
                                <w:rPr>
                                  <w:color w:val="auto"/>
                                  <w:sz w:val="24"/>
                                  <w:lang w:val="en-US"/>
                                </w:rPr>
                                <w:t>▪</w:t>
                              </w:r>
                              <w:r>
                                <w:rPr>
                                  <w:color w:val="auto"/>
                                  <w:sz w:val="24"/>
                                  <w:lang w:val="en-US"/>
                                </w:rPr>
                                <w:t xml:space="preserve"> Former supervisor (</w:t>
                              </w:r>
                              <w:r w:rsidR="00865003">
                                <w:rPr>
                                  <w:color w:val="auto"/>
                                  <w:sz w:val="24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color w:val="auto"/>
                                  <w:sz w:val="24"/>
                                  <w:lang w:val="en-US"/>
                                </w:rPr>
                                <w:t xml:space="preserve">esearch </w:t>
                              </w:r>
                              <w:r w:rsidR="00865003">
                                <w:rPr>
                                  <w:color w:val="auto"/>
                                  <w:sz w:val="24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color w:val="auto"/>
                                  <w:sz w:val="24"/>
                                  <w:lang w:val="en-US"/>
                                </w:rPr>
                                <w:t>ssistant position), familiar with GIS skills and work ethic</w:t>
                              </w:r>
                            </w:p>
                            <w:p w:rsidR="006A01D7" w:rsidRPr="009410F2" w:rsidRDefault="006A01D7" w:rsidP="006A01D7">
                              <w:pPr>
                                <w:suppressLineNumbers/>
                                <w:spacing w:line="100" w:lineRule="atLeast"/>
                                <w:rPr>
                                  <w:color w:val="0E4194"/>
                                  <w:sz w:val="24"/>
                                  <w:lang w:val="en-US"/>
                                </w:rPr>
                              </w:pPr>
                            </w:p>
                            <w:p w:rsidR="006A01D7" w:rsidRPr="009410F2" w:rsidRDefault="006A01D7" w:rsidP="006A01D7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57275"/>
                            <a:ext cx="5619750" cy="1085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0F47" w:rsidRDefault="00C80F47" w:rsidP="00C80F47">
                              <w:pPr>
                                <w:suppressLineNumbers/>
                                <w:spacing w:line="100" w:lineRule="atLeast"/>
                                <w:rPr>
                                  <w:b/>
                                  <w:color w:val="0E4194"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0E4194"/>
                                  <w:sz w:val="24"/>
                                  <w:lang w:val="en-US"/>
                                </w:rPr>
                                <w:t>Dr. Marc Linderman</w:t>
                              </w:r>
                              <w:r>
                                <w:rPr>
                                  <w:b/>
                                  <w:color w:val="0E4194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510169">
                                <w:rPr>
                                  <w:color w:val="auto"/>
                                  <w:sz w:val="24"/>
                                  <w:lang w:val="en-US"/>
                                </w:rPr>
                                <w:t>–</w:t>
                              </w:r>
                              <w:r>
                                <w:rPr>
                                  <w:color w:val="auto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auto"/>
                                  <w:sz w:val="24"/>
                                  <w:lang w:val="en-US"/>
                                </w:rPr>
                                <w:t xml:space="preserve">Associate Professor, </w:t>
                              </w:r>
                              <w:r>
                                <w:rPr>
                                  <w:color w:val="auto"/>
                                  <w:sz w:val="24"/>
                                  <w:lang w:val="en-US"/>
                                </w:rPr>
                                <w:t xml:space="preserve">Department of Geographic and Sustainability Sciences, </w:t>
                              </w:r>
                              <w:r w:rsidRPr="00510169">
                                <w:rPr>
                                  <w:color w:val="auto"/>
                                  <w:sz w:val="24"/>
                                  <w:lang w:val="en-US"/>
                                </w:rPr>
                                <w:t>University of Iowa</w:t>
                              </w:r>
                            </w:p>
                            <w:p w:rsidR="00C80F47" w:rsidRDefault="00C80F47" w:rsidP="00C80F47">
                              <w:pPr>
                                <w:suppressLineNumbers/>
                                <w:spacing w:line="100" w:lineRule="atLeast"/>
                                <w:rPr>
                                  <w:rStyle w:val="ECVInternetLink"/>
                                  <w:sz w:val="24"/>
                                  <w:u w:val="none"/>
                                  <w:lang w:val="en-US"/>
                                </w:rPr>
                              </w:pPr>
                              <w:r w:rsidRPr="00223CA8">
                                <w:rPr>
                                  <w:noProof/>
                                  <w:sz w:val="24"/>
                                  <w:lang w:val="fr-FR"/>
                                </w:rPr>
                                <w:drawing>
                                  <wp:inline distT="0" distB="0" distL="0" distR="0" wp14:anchorId="10FA0539" wp14:editId="62A721D7">
                                    <wp:extent cx="180975" cy="194896"/>
                                    <wp:effectExtent l="0" t="0" r="0" b="0"/>
                                    <wp:docPr id="251" name="Picture 25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0975" cy="19489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sz w:val="24"/>
                                  <w:lang w:val="en-US"/>
                                </w:rPr>
                                <w:t xml:space="preserve">+1 </w:t>
                              </w:r>
                              <w:r>
                                <w:rPr>
                                  <w:sz w:val="24"/>
                                  <w:lang w:val="en-US"/>
                                </w:rPr>
                                <w:t>319 335 1451</w:t>
                              </w:r>
                              <w:r>
                                <w:rPr>
                                  <w:sz w:val="24"/>
                                  <w:lang w:val="en-US"/>
                                </w:rPr>
                                <w:t xml:space="preserve">   </w:t>
                              </w:r>
                              <w:r w:rsidRPr="00223CA8">
                                <w:rPr>
                                  <w:noProof/>
                                  <w:sz w:val="24"/>
                                  <w:lang w:val="fr-FR"/>
                                </w:rPr>
                                <w:drawing>
                                  <wp:inline distT="0" distB="0" distL="0" distR="0" wp14:anchorId="40CA0F8B" wp14:editId="22C32A8E">
                                    <wp:extent cx="180975" cy="206438"/>
                                    <wp:effectExtent l="0" t="0" r="0" b="3175"/>
                                    <wp:docPr id="252" name="Picture 25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1357" cy="21828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070277">
                                <w:rPr>
                                  <w:rStyle w:val="ECVInternetLink"/>
                                  <w:sz w:val="24"/>
                                  <w:u w:val="none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Style w:val="ECVInternetLink"/>
                                  <w:sz w:val="24"/>
                                  <w:u w:val="none"/>
                                  <w:lang w:val="en-US"/>
                                </w:rPr>
                                <w:t>marc-linderman@uiowa.edu</w:t>
                              </w:r>
                            </w:p>
                            <w:p w:rsidR="00C80F47" w:rsidRPr="009A0EEA" w:rsidRDefault="00C80F47" w:rsidP="00C80F47">
                              <w:pPr>
                                <w:suppressLineNumbers/>
                                <w:spacing w:line="100" w:lineRule="atLeast"/>
                                <w:rPr>
                                  <w:color w:val="0E4194"/>
                                  <w:sz w:val="24"/>
                                  <w:lang w:val="en-US"/>
                                </w:rPr>
                              </w:pPr>
                              <w:r w:rsidRPr="00510169">
                                <w:rPr>
                                  <w:color w:val="auto"/>
                                  <w:sz w:val="24"/>
                                  <w:lang w:val="en-US"/>
                                </w:rPr>
                                <w:t>▪</w:t>
                              </w:r>
                              <w:r>
                                <w:rPr>
                                  <w:color w:val="auto"/>
                                  <w:sz w:val="24"/>
                                  <w:lang w:val="en-US"/>
                                </w:rPr>
                                <w:t xml:space="preserve"> Former supervisor (</w:t>
                              </w:r>
                              <w:r>
                                <w:rPr>
                                  <w:color w:val="auto"/>
                                  <w:sz w:val="24"/>
                                  <w:lang w:val="en-US"/>
                                </w:rPr>
                                <w:t>Research Assistant position</w:t>
                              </w:r>
                              <w:r>
                                <w:rPr>
                                  <w:color w:val="auto"/>
                                  <w:sz w:val="24"/>
                                  <w:lang w:val="en-US"/>
                                </w:rPr>
                                <w:t>)</w:t>
                              </w:r>
                              <w:r>
                                <w:rPr>
                                  <w:color w:val="auto"/>
                                  <w:sz w:val="24"/>
                                  <w:lang w:val="en-US"/>
                                </w:rPr>
                                <w:t xml:space="preserve"> and former instructor/mentor</w:t>
                              </w:r>
                              <w:r>
                                <w:rPr>
                                  <w:color w:val="auto"/>
                                  <w:sz w:val="24"/>
                                  <w:lang w:val="en-US"/>
                                </w:rPr>
                                <w:t xml:space="preserve">, familiar with </w:t>
                              </w:r>
                              <w:r>
                                <w:rPr>
                                  <w:color w:val="auto"/>
                                  <w:sz w:val="24"/>
                                  <w:lang w:val="en-US"/>
                                </w:rPr>
                                <w:t>GIS skills and GIS education</w:t>
                              </w:r>
                            </w:p>
                            <w:p w:rsidR="0091150E" w:rsidRPr="009410F2" w:rsidRDefault="0091150E" w:rsidP="0091150E">
                              <w:pPr>
                                <w:suppressLineNumbers/>
                                <w:spacing w:line="100" w:lineRule="atLeast"/>
                                <w:rPr>
                                  <w:color w:val="0E4194"/>
                                  <w:sz w:val="24"/>
                                  <w:lang w:val="en-US"/>
                                </w:rPr>
                              </w:pPr>
                            </w:p>
                            <w:p w:rsidR="0091150E" w:rsidRPr="009410F2" w:rsidRDefault="0091150E" w:rsidP="0091150E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53" o:spid="_x0000_s1045" style="position:absolute;margin-left:93.75pt;margin-top:8.75pt;width:442.5pt;height:348pt;z-index:251664384;mso-width-relative:margin;mso-height-relative:margin" coordsize="56197,44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">
                <v:shape id="_x0000_s1046" type="#_x0000_t202" style="position:absolute;top:32385;width:56197;height:1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" filled="f" stroked="f">
                  <v:textbox>
                    <w:txbxContent>
                      <w:p w:rsidR="00C80F47" w:rsidRDefault="00C80F47" w:rsidP="00C80F47">
                        <w:pPr>
                          <w:suppressLineNumbers/>
                          <w:spacing w:line="100" w:lineRule="atLeast"/>
                          <w:rPr>
                            <w:b/>
                            <w:color w:val="0E4194"/>
                            <w:sz w:val="24"/>
                            <w:lang w:val="en-US"/>
                          </w:rPr>
                        </w:pPr>
                        <w:r>
                          <w:rPr>
                            <w:b/>
                            <w:color w:val="0E4194"/>
                            <w:sz w:val="24"/>
                            <w:lang w:val="en-US"/>
                          </w:rPr>
                          <w:t xml:space="preserve">Dr. James G. Enloe </w:t>
                        </w:r>
                        <w:r w:rsidRPr="00510169">
                          <w:rPr>
                            <w:color w:val="auto"/>
                            <w:sz w:val="24"/>
                            <w:lang w:val="en-US"/>
                          </w:rPr>
                          <w:t>–</w:t>
                        </w:r>
                        <w:r>
                          <w:rPr>
                            <w:color w:val="auto"/>
                            <w:sz w:val="24"/>
                            <w:lang w:val="en-US"/>
                          </w:rPr>
                          <w:t xml:space="preserve"> Professor, Department Chair, Department of Anthropology, </w:t>
                        </w:r>
                        <w:r w:rsidRPr="00510169">
                          <w:rPr>
                            <w:color w:val="auto"/>
                            <w:sz w:val="24"/>
                            <w:lang w:val="en-US"/>
                          </w:rPr>
                          <w:t>University of Iowa</w:t>
                        </w:r>
                      </w:p>
                      <w:p w:rsidR="00C80F47" w:rsidRPr="009A0EEA" w:rsidRDefault="00C80F47" w:rsidP="00C80F47">
                        <w:pPr>
                          <w:suppressLineNumbers/>
                          <w:spacing w:line="100" w:lineRule="atLeast"/>
                          <w:rPr>
                            <w:rStyle w:val="ECVInternetLink"/>
                            <w:b/>
                            <w:color w:val="0E4194"/>
                            <w:sz w:val="24"/>
                            <w:u w:val="none"/>
                            <w:lang w:val="en-US"/>
                          </w:rPr>
                        </w:pPr>
                        <w:r w:rsidRPr="00223CA8">
                          <w:rPr>
                            <w:noProof/>
                            <w:sz w:val="24"/>
                            <w:lang w:val="fr-FR"/>
                          </w:rPr>
                          <w:drawing>
                            <wp:inline distT="0" distB="0" distL="0" distR="0" wp14:anchorId="4F662401" wp14:editId="1C801CBF">
                              <wp:extent cx="180975" cy="194896"/>
                              <wp:effectExtent l="0" t="0" r="0" b="0"/>
                              <wp:docPr id="286" name="Picture 28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0975" cy="194896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4"/>
                            <w:lang w:val="en-US"/>
                          </w:rPr>
                          <w:t>+1 319 335 0514</w:t>
                        </w:r>
                        <w:r w:rsidRPr="00070277">
                          <w:rPr>
                            <w:sz w:val="24"/>
                            <w:lang w:val="en-US"/>
                          </w:rPr>
                          <w:t xml:space="preserve">  </w:t>
                        </w:r>
                        <w:r w:rsidRPr="00070277">
                          <w:rPr>
                            <w:noProof/>
                            <w:sz w:val="24"/>
                            <w:lang w:val="en-US"/>
                          </w:rPr>
                          <w:t xml:space="preserve"> </w:t>
                        </w:r>
                        <w:r w:rsidRPr="00223CA8">
                          <w:rPr>
                            <w:noProof/>
                            <w:sz w:val="24"/>
                            <w:lang w:val="fr-FR"/>
                          </w:rPr>
                          <w:drawing>
                            <wp:inline distT="0" distB="0" distL="0" distR="0" wp14:anchorId="79DB91D1" wp14:editId="7775F53C">
                              <wp:extent cx="180975" cy="206438"/>
                              <wp:effectExtent l="0" t="0" r="0" b="3175"/>
                              <wp:docPr id="287" name="Picture 28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1357" cy="218281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70277">
                          <w:rPr>
                            <w:rStyle w:val="ECVInternetLink"/>
                            <w:sz w:val="24"/>
                            <w:u w:val="none"/>
                            <w:lang w:val="en-US"/>
                          </w:rPr>
                          <w:t xml:space="preserve"> </w:t>
                        </w:r>
                        <w:r w:rsidRPr="00593FB3">
                          <w:rPr>
                            <w:rStyle w:val="ECVInternetLink"/>
                            <w:sz w:val="24"/>
                            <w:u w:val="none"/>
                            <w:lang w:val="en-US"/>
                          </w:rPr>
                          <w:t>james-enloe@uiowa.edu</w:t>
                        </w:r>
                      </w:p>
                      <w:p w:rsidR="00C80F47" w:rsidRDefault="00C80F47" w:rsidP="00C80F47">
                        <w:pPr>
                          <w:suppressLineNumbers/>
                          <w:spacing w:line="100" w:lineRule="atLeast"/>
                          <w:rPr>
                            <w:color w:val="auto"/>
                            <w:sz w:val="24"/>
                            <w:lang w:val="en-US"/>
                          </w:rPr>
                        </w:pPr>
                        <w:r w:rsidRPr="00510169">
                          <w:rPr>
                            <w:color w:val="auto"/>
                            <w:sz w:val="24"/>
                            <w:lang w:val="en-US"/>
                          </w:rPr>
                          <w:t>▪</w:t>
                        </w:r>
                        <w:r>
                          <w:rPr>
                            <w:color w:val="auto"/>
                            <w:sz w:val="24"/>
                            <w:lang w:val="en-US"/>
                          </w:rPr>
                          <w:t xml:space="preserve"> Undergraduate honors thesis advisor, archaeological field school director, familiar with archaeological skills and work ethic</w:t>
                        </w:r>
                      </w:p>
                      <w:p w:rsidR="004B5341" w:rsidRPr="009410F2" w:rsidRDefault="004B5341" w:rsidP="004B5341">
                        <w:pPr>
                          <w:suppressLineNumbers/>
                          <w:spacing w:line="100" w:lineRule="atLeast"/>
                          <w:rPr>
                            <w:color w:val="0E4194"/>
                            <w:sz w:val="24"/>
                            <w:lang w:val="en-US"/>
                          </w:rPr>
                        </w:pPr>
                      </w:p>
                      <w:p w:rsidR="004B5341" w:rsidRPr="009410F2" w:rsidRDefault="004B5341" w:rsidP="004B5341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047" type="#_x0000_t202" style="position:absolute;top:21526;width:56197;height:10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4/N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" filled="f" stroked="f">
                  <v:textbox>
                    <w:txbxContent>
                      <w:p w:rsidR="00C80F47" w:rsidRDefault="00C80F47" w:rsidP="00C80F47">
                        <w:pPr>
                          <w:suppressLineNumbers/>
                          <w:spacing w:line="100" w:lineRule="atLeast"/>
                          <w:rPr>
                            <w:b/>
                            <w:color w:val="0E4194"/>
                            <w:sz w:val="24"/>
                            <w:lang w:val="en-US"/>
                          </w:rPr>
                        </w:pPr>
                        <w:r>
                          <w:rPr>
                            <w:b/>
                            <w:color w:val="0E4194"/>
                            <w:sz w:val="24"/>
                            <w:lang w:val="en-US"/>
                          </w:rPr>
                          <w:t xml:space="preserve">Cathy </w:t>
                        </w:r>
                        <w:proofErr w:type="spellStart"/>
                        <w:r>
                          <w:rPr>
                            <w:b/>
                            <w:color w:val="0E4194"/>
                            <w:sz w:val="24"/>
                            <w:lang w:val="en-US"/>
                          </w:rPr>
                          <w:t>Handrick</w:t>
                        </w:r>
                        <w:proofErr w:type="spellEnd"/>
                        <w:r>
                          <w:rPr>
                            <w:b/>
                            <w:color w:val="0E4194"/>
                            <w:sz w:val="24"/>
                            <w:lang w:val="en-US"/>
                          </w:rPr>
                          <w:t xml:space="preserve"> </w:t>
                        </w:r>
                        <w:r w:rsidRPr="00510169">
                          <w:rPr>
                            <w:color w:val="auto"/>
                            <w:sz w:val="24"/>
                            <w:lang w:val="en-US"/>
                          </w:rPr>
                          <w:t>–</w:t>
                        </w:r>
                        <w:r>
                          <w:rPr>
                            <w:color w:val="auto"/>
                            <w:sz w:val="24"/>
                            <w:lang w:val="en-US"/>
                          </w:rPr>
                          <w:t xml:space="preserve"> Regional Resource Specialist, Minnesota Department of Natural Resources Region 2 Headquarters</w:t>
                        </w:r>
                      </w:p>
                      <w:p w:rsidR="00C80F47" w:rsidRDefault="00C80F47" w:rsidP="00C80F47">
                        <w:pPr>
                          <w:suppressLineNumbers/>
                          <w:spacing w:line="100" w:lineRule="atLeast"/>
                          <w:rPr>
                            <w:rStyle w:val="ECVInternetLink"/>
                            <w:sz w:val="24"/>
                            <w:u w:val="none"/>
                            <w:lang w:val="en-US"/>
                          </w:rPr>
                        </w:pPr>
                        <w:r w:rsidRPr="00223CA8">
                          <w:rPr>
                            <w:noProof/>
                            <w:sz w:val="24"/>
                            <w:lang w:val="fr-FR"/>
                          </w:rPr>
                          <w:drawing>
                            <wp:inline distT="0" distB="0" distL="0" distR="0" wp14:anchorId="10FA0539" wp14:editId="62A721D7">
                              <wp:extent cx="180975" cy="194896"/>
                              <wp:effectExtent l="0" t="0" r="0" b="0"/>
                              <wp:docPr id="288" name="Picture 28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0975" cy="194896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4"/>
                            <w:lang w:val="en-US"/>
                          </w:rPr>
                          <w:t xml:space="preserve">+1 218 301 7161   </w:t>
                        </w:r>
                        <w:r w:rsidRPr="00223CA8">
                          <w:rPr>
                            <w:noProof/>
                            <w:sz w:val="24"/>
                            <w:lang w:val="fr-FR"/>
                          </w:rPr>
                          <w:drawing>
                            <wp:inline distT="0" distB="0" distL="0" distR="0" wp14:anchorId="40CA0F8B" wp14:editId="22C32A8E">
                              <wp:extent cx="180975" cy="206438"/>
                              <wp:effectExtent l="0" t="0" r="0" b="3175"/>
                              <wp:docPr id="289" name="Picture 28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1357" cy="218281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70277">
                          <w:rPr>
                            <w:rStyle w:val="ECVInternetLink"/>
                            <w:sz w:val="24"/>
                            <w:u w:val="none"/>
                            <w:lang w:val="en-US"/>
                          </w:rPr>
                          <w:t xml:space="preserve"> </w:t>
                        </w:r>
                        <w:r w:rsidRPr="0091150E">
                          <w:rPr>
                            <w:rStyle w:val="ECVInternetLink"/>
                            <w:sz w:val="24"/>
                            <w:u w:val="none"/>
                            <w:lang w:val="en-US"/>
                          </w:rPr>
                          <w:t>cathy.handrick@state.mn.us</w:t>
                        </w:r>
                      </w:p>
                      <w:p w:rsidR="00C80F47" w:rsidRPr="009A0EEA" w:rsidRDefault="00C80F47" w:rsidP="00C80F47">
                        <w:pPr>
                          <w:suppressLineNumbers/>
                          <w:spacing w:line="100" w:lineRule="atLeast"/>
                          <w:rPr>
                            <w:color w:val="0E4194"/>
                            <w:sz w:val="24"/>
                            <w:lang w:val="en-US"/>
                          </w:rPr>
                        </w:pPr>
                        <w:r w:rsidRPr="00510169">
                          <w:rPr>
                            <w:color w:val="auto"/>
                            <w:sz w:val="24"/>
                            <w:lang w:val="en-US"/>
                          </w:rPr>
                          <w:t>▪</w:t>
                        </w:r>
                        <w:r>
                          <w:rPr>
                            <w:color w:val="auto"/>
                            <w:sz w:val="24"/>
                            <w:lang w:val="en-US"/>
                          </w:rPr>
                          <w:t xml:space="preserve"> Former supervisor (Historic Resource Specialist position), familiar with work ethic and archival skills</w:t>
                        </w:r>
                      </w:p>
                      <w:p w:rsidR="006A01D7" w:rsidRPr="009410F2" w:rsidRDefault="006A01D7" w:rsidP="006A01D7">
                        <w:pPr>
                          <w:suppressLineNumbers/>
                          <w:spacing w:line="100" w:lineRule="atLeast"/>
                          <w:rPr>
                            <w:color w:val="0E4194"/>
                            <w:sz w:val="24"/>
                            <w:lang w:val="en-US"/>
                          </w:rPr>
                        </w:pPr>
                      </w:p>
                      <w:p w:rsidR="006A01D7" w:rsidRPr="009410F2" w:rsidRDefault="006A01D7" w:rsidP="006A01D7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048" type="#_x0000_t202" style="position:absolute;width:56197;height:10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he5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H8NoXHmXgE5PIOAAD//wMAUEsBAi0AFAAGAAgAAAAhANvh9svuAAAAhQEAABMAAAAAAAAAAAAA&#10;AAAAAAAAAFtDb250ZW50X1R5cGVzXS54bWxQSwECLQAUAAYACAAAACEAWvQsW78AAAAVAQAACwAA&#10;AAAAAAAAAAAAAAAfAQAAX3JlbHMvLnJlbHNQSwECLQAUAAYACAAAACEA6W4XucMAAADcAAAADwAA&#10;AAAAAAAAAAAAAAAHAgAAZHJzL2Rvd25yZXYueG1sUEsFBgAAAAADAAMAtwAAAPcCAAAAAA==&#10;" filled="f" stroked="f">
                  <v:textbox>
                    <w:txbxContent>
                      <w:p w:rsidR="00C80F47" w:rsidRDefault="00C80F47" w:rsidP="00C80F47">
                        <w:pPr>
                          <w:suppressLineNumbers/>
                          <w:spacing w:line="100" w:lineRule="atLeast"/>
                          <w:rPr>
                            <w:b/>
                            <w:color w:val="0E4194"/>
                            <w:sz w:val="24"/>
                            <w:lang w:val="en-US"/>
                          </w:rPr>
                        </w:pPr>
                        <w:r>
                          <w:rPr>
                            <w:b/>
                            <w:color w:val="0E4194"/>
                            <w:sz w:val="24"/>
                            <w:lang w:val="en-US"/>
                          </w:rPr>
                          <w:t xml:space="preserve">Adam </w:t>
                        </w:r>
                        <w:proofErr w:type="spellStart"/>
                        <w:r>
                          <w:rPr>
                            <w:b/>
                            <w:color w:val="0E4194"/>
                            <w:sz w:val="24"/>
                            <w:lang w:val="en-US"/>
                          </w:rPr>
                          <w:t>Skibbe</w:t>
                        </w:r>
                        <w:proofErr w:type="spellEnd"/>
                        <w:r>
                          <w:rPr>
                            <w:b/>
                            <w:color w:val="0E4194"/>
                            <w:sz w:val="24"/>
                            <w:lang w:val="en-US"/>
                          </w:rPr>
                          <w:t xml:space="preserve"> </w:t>
                        </w:r>
                        <w:r w:rsidRPr="00510169">
                          <w:rPr>
                            <w:color w:val="auto"/>
                            <w:sz w:val="24"/>
                            <w:lang w:val="en-US"/>
                          </w:rPr>
                          <w:t>–</w:t>
                        </w:r>
                        <w:r>
                          <w:rPr>
                            <w:color w:val="auto"/>
                            <w:sz w:val="24"/>
                            <w:lang w:val="en-US"/>
                          </w:rPr>
                          <w:t xml:space="preserve"> GIS Administrator, Department of Geographic and Sustainability Sciences, </w:t>
                        </w:r>
                        <w:r w:rsidRPr="00510169">
                          <w:rPr>
                            <w:color w:val="auto"/>
                            <w:sz w:val="24"/>
                            <w:lang w:val="en-US"/>
                          </w:rPr>
                          <w:t>University of Iowa</w:t>
                        </w:r>
                      </w:p>
                      <w:p w:rsidR="00C80F47" w:rsidRDefault="00C80F47" w:rsidP="00C80F47">
                        <w:pPr>
                          <w:suppressLineNumbers/>
                          <w:spacing w:line="100" w:lineRule="atLeast"/>
                          <w:rPr>
                            <w:rStyle w:val="ECVInternetLink"/>
                            <w:sz w:val="24"/>
                            <w:u w:val="none"/>
                            <w:lang w:val="en-US"/>
                          </w:rPr>
                        </w:pPr>
                        <w:r w:rsidRPr="00223CA8">
                          <w:rPr>
                            <w:noProof/>
                            <w:sz w:val="24"/>
                            <w:lang w:val="fr-FR"/>
                          </w:rPr>
                          <w:drawing>
                            <wp:inline distT="0" distB="0" distL="0" distR="0" wp14:anchorId="7025CAA2" wp14:editId="74DBA3CE">
                              <wp:extent cx="180975" cy="194896"/>
                              <wp:effectExtent l="0" t="0" r="0" b="0"/>
                              <wp:docPr id="249" name="Picture 24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0975" cy="194896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4"/>
                            <w:lang w:val="en-US"/>
                          </w:rPr>
                          <w:t xml:space="preserve">+1 515 708 4497   </w:t>
                        </w:r>
                        <w:r w:rsidRPr="00223CA8">
                          <w:rPr>
                            <w:noProof/>
                            <w:sz w:val="24"/>
                            <w:lang w:val="fr-FR"/>
                          </w:rPr>
                          <w:drawing>
                            <wp:inline distT="0" distB="0" distL="0" distR="0" wp14:anchorId="292818E3" wp14:editId="024F8A78">
                              <wp:extent cx="180975" cy="206438"/>
                              <wp:effectExtent l="0" t="0" r="0" b="3175"/>
                              <wp:docPr id="250" name="Picture 25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1357" cy="218281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70277">
                          <w:rPr>
                            <w:rStyle w:val="ECVInternetLink"/>
                            <w:sz w:val="24"/>
                            <w:u w:val="none"/>
                            <w:lang w:val="en-US"/>
                          </w:rPr>
                          <w:t xml:space="preserve"> </w:t>
                        </w:r>
                        <w:r w:rsidRPr="006A01D7">
                          <w:rPr>
                            <w:rStyle w:val="ECVInternetLink"/>
                            <w:sz w:val="24"/>
                            <w:u w:val="none"/>
                            <w:lang w:val="en-US"/>
                          </w:rPr>
                          <w:t>adam-skibbe@uiowa.edu</w:t>
                        </w:r>
                      </w:p>
                      <w:p w:rsidR="00C80F47" w:rsidRPr="009A0EEA" w:rsidRDefault="00C80F47" w:rsidP="00C80F47">
                        <w:pPr>
                          <w:suppressLineNumbers/>
                          <w:spacing w:line="100" w:lineRule="atLeast"/>
                          <w:rPr>
                            <w:color w:val="0E4194"/>
                            <w:sz w:val="24"/>
                            <w:lang w:val="en-US"/>
                          </w:rPr>
                        </w:pPr>
                        <w:r w:rsidRPr="00510169">
                          <w:rPr>
                            <w:color w:val="auto"/>
                            <w:sz w:val="24"/>
                            <w:lang w:val="en-US"/>
                          </w:rPr>
                          <w:t>▪</w:t>
                        </w:r>
                        <w:r>
                          <w:rPr>
                            <w:color w:val="auto"/>
                            <w:sz w:val="24"/>
                            <w:lang w:val="en-US"/>
                          </w:rPr>
                          <w:t xml:space="preserve"> Former supervisor (</w:t>
                        </w:r>
                        <w:r w:rsidR="00865003">
                          <w:rPr>
                            <w:color w:val="auto"/>
                            <w:sz w:val="24"/>
                            <w:lang w:val="en-US"/>
                          </w:rPr>
                          <w:t>R</w:t>
                        </w:r>
                        <w:r>
                          <w:rPr>
                            <w:color w:val="auto"/>
                            <w:sz w:val="24"/>
                            <w:lang w:val="en-US"/>
                          </w:rPr>
                          <w:t xml:space="preserve">esearch </w:t>
                        </w:r>
                        <w:r w:rsidR="00865003">
                          <w:rPr>
                            <w:color w:val="auto"/>
                            <w:sz w:val="24"/>
                            <w:lang w:val="en-US"/>
                          </w:rPr>
                          <w:t>A</w:t>
                        </w:r>
                        <w:r>
                          <w:rPr>
                            <w:color w:val="auto"/>
                            <w:sz w:val="24"/>
                            <w:lang w:val="en-US"/>
                          </w:rPr>
                          <w:t>ssistant position), familiar with GIS skills and work ethic</w:t>
                        </w:r>
                      </w:p>
                      <w:p w:rsidR="006A01D7" w:rsidRPr="009410F2" w:rsidRDefault="006A01D7" w:rsidP="006A01D7">
                        <w:pPr>
                          <w:suppressLineNumbers/>
                          <w:spacing w:line="100" w:lineRule="atLeast"/>
                          <w:rPr>
                            <w:color w:val="0E4194"/>
                            <w:sz w:val="24"/>
                            <w:lang w:val="en-US"/>
                          </w:rPr>
                        </w:pPr>
                      </w:p>
                      <w:p w:rsidR="006A01D7" w:rsidRPr="009410F2" w:rsidRDefault="006A01D7" w:rsidP="006A01D7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049" type="#_x0000_t202" style="position:absolute;top:10572;width:56197;height:10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7gn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N&#10;49p4Jh4BuXgCAAD//wMAUEsBAi0AFAAGAAgAAAAhANvh9svuAAAAhQEAABMAAAAAAAAAAAAAAAAA&#10;AAAAAFtDb250ZW50X1R5cGVzXS54bWxQSwECLQAUAAYACAAAACEAWvQsW78AAAAVAQAACwAAAAAA&#10;AAAAAAAAAAAfAQAAX3JlbHMvLnJlbHNQSwECLQAUAAYACAAAACEAB2+4J8AAAADcAAAADwAAAAAA&#10;AAAAAAAAAAAHAgAAZHJzL2Rvd25yZXYueG1sUEsFBgAAAAADAAMAtwAAAPQCAAAAAA==&#10;" filled="f" stroked="f">
                  <v:textbox>
                    <w:txbxContent>
                      <w:p w:rsidR="00C80F47" w:rsidRDefault="00C80F47" w:rsidP="00C80F47">
                        <w:pPr>
                          <w:suppressLineNumbers/>
                          <w:spacing w:line="100" w:lineRule="atLeast"/>
                          <w:rPr>
                            <w:b/>
                            <w:color w:val="0E4194"/>
                            <w:sz w:val="24"/>
                            <w:lang w:val="en-US"/>
                          </w:rPr>
                        </w:pPr>
                        <w:r>
                          <w:rPr>
                            <w:b/>
                            <w:color w:val="0E4194"/>
                            <w:sz w:val="24"/>
                            <w:lang w:val="en-US"/>
                          </w:rPr>
                          <w:t>Dr. Marc Linderman</w:t>
                        </w:r>
                        <w:r>
                          <w:rPr>
                            <w:b/>
                            <w:color w:val="0E4194"/>
                            <w:sz w:val="24"/>
                            <w:lang w:val="en-US"/>
                          </w:rPr>
                          <w:t xml:space="preserve"> </w:t>
                        </w:r>
                        <w:r w:rsidRPr="00510169">
                          <w:rPr>
                            <w:color w:val="auto"/>
                            <w:sz w:val="24"/>
                            <w:lang w:val="en-US"/>
                          </w:rPr>
                          <w:t>–</w:t>
                        </w:r>
                        <w:r>
                          <w:rPr>
                            <w:color w:val="auto"/>
                            <w:sz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auto"/>
                            <w:sz w:val="24"/>
                            <w:lang w:val="en-US"/>
                          </w:rPr>
                          <w:t xml:space="preserve">Associate Professor, </w:t>
                        </w:r>
                        <w:r>
                          <w:rPr>
                            <w:color w:val="auto"/>
                            <w:sz w:val="24"/>
                            <w:lang w:val="en-US"/>
                          </w:rPr>
                          <w:t xml:space="preserve">Department of Geographic and Sustainability Sciences, </w:t>
                        </w:r>
                        <w:r w:rsidRPr="00510169">
                          <w:rPr>
                            <w:color w:val="auto"/>
                            <w:sz w:val="24"/>
                            <w:lang w:val="en-US"/>
                          </w:rPr>
                          <w:t>University of Iowa</w:t>
                        </w:r>
                      </w:p>
                      <w:p w:rsidR="00C80F47" w:rsidRDefault="00C80F47" w:rsidP="00C80F47">
                        <w:pPr>
                          <w:suppressLineNumbers/>
                          <w:spacing w:line="100" w:lineRule="atLeast"/>
                          <w:rPr>
                            <w:rStyle w:val="ECVInternetLink"/>
                            <w:sz w:val="24"/>
                            <w:u w:val="none"/>
                            <w:lang w:val="en-US"/>
                          </w:rPr>
                        </w:pPr>
                        <w:r w:rsidRPr="00223CA8">
                          <w:rPr>
                            <w:noProof/>
                            <w:sz w:val="24"/>
                            <w:lang w:val="fr-FR"/>
                          </w:rPr>
                          <w:drawing>
                            <wp:inline distT="0" distB="0" distL="0" distR="0" wp14:anchorId="10FA0539" wp14:editId="62A721D7">
                              <wp:extent cx="180975" cy="194896"/>
                              <wp:effectExtent l="0" t="0" r="0" b="0"/>
                              <wp:docPr id="251" name="Picture 25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0975" cy="194896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4"/>
                            <w:lang w:val="en-US"/>
                          </w:rPr>
                          <w:t xml:space="preserve">+1 </w:t>
                        </w:r>
                        <w:r>
                          <w:rPr>
                            <w:sz w:val="24"/>
                            <w:lang w:val="en-US"/>
                          </w:rPr>
                          <w:t>319 335 1451</w:t>
                        </w:r>
                        <w:r>
                          <w:rPr>
                            <w:sz w:val="24"/>
                            <w:lang w:val="en-US"/>
                          </w:rPr>
                          <w:t xml:space="preserve">   </w:t>
                        </w:r>
                        <w:r w:rsidRPr="00223CA8">
                          <w:rPr>
                            <w:noProof/>
                            <w:sz w:val="24"/>
                            <w:lang w:val="fr-FR"/>
                          </w:rPr>
                          <w:drawing>
                            <wp:inline distT="0" distB="0" distL="0" distR="0" wp14:anchorId="40CA0F8B" wp14:editId="22C32A8E">
                              <wp:extent cx="180975" cy="206438"/>
                              <wp:effectExtent l="0" t="0" r="0" b="3175"/>
                              <wp:docPr id="252" name="Picture 25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1357" cy="218281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70277">
                          <w:rPr>
                            <w:rStyle w:val="ECVInternetLink"/>
                            <w:sz w:val="24"/>
                            <w:u w:val="none"/>
                            <w:lang w:val="en-US"/>
                          </w:rPr>
                          <w:t xml:space="preserve"> </w:t>
                        </w:r>
                        <w:r>
                          <w:rPr>
                            <w:rStyle w:val="ECVInternetLink"/>
                            <w:sz w:val="24"/>
                            <w:u w:val="none"/>
                            <w:lang w:val="en-US"/>
                          </w:rPr>
                          <w:t>marc-linderman@uiowa.edu</w:t>
                        </w:r>
                      </w:p>
                      <w:p w:rsidR="00C80F47" w:rsidRPr="009A0EEA" w:rsidRDefault="00C80F47" w:rsidP="00C80F47">
                        <w:pPr>
                          <w:suppressLineNumbers/>
                          <w:spacing w:line="100" w:lineRule="atLeast"/>
                          <w:rPr>
                            <w:color w:val="0E4194"/>
                            <w:sz w:val="24"/>
                            <w:lang w:val="en-US"/>
                          </w:rPr>
                        </w:pPr>
                        <w:r w:rsidRPr="00510169">
                          <w:rPr>
                            <w:color w:val="auto"/>
                            <w:sz w:val="24"/>
                            <w:lang w:val="en-US"/>
                          </w:rPr>
                          <w:t>▪</w:t>
                        </w:r>
                        <w:r>
                          <w:rPr>
                            <w:color w:val="auto"/>
                            <w:sz w:val="24"/>
                            <w:lang w:val="en-US"/>
                          </w:rPr>
                          <w:t xml:space="preserve"> Former supervisor (</w:t>
                        </w:r>
                        <w:r>
                          <w:rPr>
                            <w:color w:val="auto"/>
                            <w:sz w:val="24"/>
                            <w:lang w:val="en-US"/>
                          </w:rPr>
                          <w:t>Research Assistant position</w:t>
                        </w:r>
                        <w:r>
                          <w:rPr>
                            <w:color w:val="auto"/>
                            <w:sz w:val="24"/>
                            <w:lang w:val="en-US"/>
                          </w:rPr>
                          <w:t>)</w:t>
                        </w:r>
                        <w:r>
                          <w:rPr>
                            <w:color w:val="auto"/>
                            <w:sz w:val="24"/>
                            <w:lang w:val="en-US"/>
                          </w:rPr>
                          <w:t xml:space="preserve"> and former instructor/mentor</w:t>
                        </w:r>
                        <w:r>
                          <w:rPr>
                            <w:color w:val="auto"/>
                            <w:sz w:val="24"/>
                            <w:lang w:val="en-US"/>
                          </w:rPr>
                          <w:t xml:space="preserve">, familiar with </w:t>
                        </w:r>
                        <w:r>
                          <w:rPr>
                            <w:color w:val="auto"/>
                            <w:sz w:val="24"/>
                            <w:lang w:val="en-US"/>
                          </w:rPr>
                          <w:t>GIS skills and GIS education</w:t>
                        </w:r>
                      </w:p>
                      <w:p w:rsidR="0091150E" w:rsidRPr="009410F2" w:rsidRDefault="0091150E" w:rsidP="0091150E">
                        <w:pPr>
                          <w:suppressLineNumbers/>
                          <w:spacing w:line="100" w:lineRule="atLeast"/>
                          <w:rPr>
                            <w:color w:val="0E4194"/>
                            <w:sz w:val="24"/>
                            <w:lang w:val="en-US"/>
                          </w:rPr>
                        </w:pPr>
                      </w:p>
                      <w:p w:rsidR="0091150E" w:rsidRPr="009410F2" w:rsidRDefault="0091150E" w:rsidP="0091150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D60CFB" w:rsidRDefault="00D60CFB" w:rsidP="00CA1F42">
      <w:pPr>
        <w:pStyle w:val="NoSpacing"/>
      </w:pPr>
    </w:p>
    <w:p w:rsidR="00D60CFB" w:rsidRDefault="00D60CFB" w:rsidP="00CA1F42">
      <w:pPr>
        <w:pStyle w:val="NoSpacing"/>
      </w:pPr>
    </w:p>
    <w:p w:rsidR="00D60CFB" w:rsidRDefault="00D60CFB" w:rsidP="00CA1F42">
      <w:pPr>
        <w:pStyle w:val="NoSpacing"/>
      </w:pPr>
    </w:p>
    <w:bookmarkEnd w:id="8"/>
    <w:p w:rsidR="00CA1F42" w:rsidRPr="006264BD" w:rsidRDefault="007C3A27" w:rsidP="00CA1F42">
      <w:pPr>
        <w:pStyle w:val="NoSpacing"/>
      </w:pPr>
      <w:r>
        <w:rPr>
          <w:noProof/>
        </w:rPr>
        <w:t xml:space="preserve"> </w:t>
      </w:r>
    </w:p>
    <w:sectPr w:rsidR="00CA1F42" w:rsidRPr="006264BD" w:rsidSect="007B1D99">
      <w:footerReference w:type="default" r:id="rId12"/>
      <w:pgSz w:w="12240" w:h="15840" w:code="1"/>
      <w:pgMar w:top="0" w:right="720" w:bottom="0" w:left="720" w:header="648" w:footer="49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05AF" w:rsidRDefault="00CB05AF" w:rsidP="00BF732B">
      <w:r>
        <w:separator/>
      </w:r>
    </w:p>
    <w:p w:rsidR="00CB05AF" w:rsidRDefault="00CB05AF"/>
  </w:endnote>
  <w:endnote w:type="continuationSeparator" w:id="0">
    <w:p w:rsidR="00CB05AF" w:rsidRDefault="00CB05AF" w:rsidP="00BF732B">
      <w:r>
        <w:continuationSeparator/>
      </w:r>
    </w:p>
    <w:p w:rsidR="00CB05AF" w:rsidRDefault="00CB05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90240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17EB8" w:rsidRDefault="0081008B" w:rsidP="00D47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5D2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05AF" w:rsidRDefault="00CB05AF" w:rsidP="00BF732B">
      <w:r>
        <w:separator/>
      </w:r>
    </w:p>
  </w:footnote>
  <w:footnote w:type="continuationSeparator" w:id="0">
    <w:p w:rsidR="00CB05AF" w:rsidRDefault="00CB05AF" w:rsidP="00BF732B">
      <w:r>
        <w:continuationSeparator/>
      </w:r>
    </w:p>
    <w:p w:rsidR="00CB05AF" w:rsidRDefault="00CB05A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BC8AE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D040E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5B699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90B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A44D5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80F0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E21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2A0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9826B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1F2CE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339"/>
        </w:tabs>
        <w:ind w:left="452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339"/>
        </w:tabs>
        <w:ind w:left="566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339"/>
        </w:tabs>
        <w:ind w:left="452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339"/>
        </w:tabs>
        <w:ind w:left="452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339"/>
        </w:tabs>
        <w:ind w:left="452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339"/>
        </w:tabs>
        <w:ind w:left="452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339"/>
        </w:tabs>
        <w:ind w:left="452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39"/>
        </w:tabs>
        <w:ind w:left="452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39"/>
        </w:tabs>
        <w:ind w:left="452" w:firstLine="1701"/>
      </w:pPr>
      <w:rPr>
        <w:rFonts w:ascii="Symbol" w:hAnsi="Symbol"/>
      </w:rPr>
    </w:lvl>
  </w:abstractNum>
  <w:abstractNum w:abstractNumId="11" w15:restartNumberingAfterBreak="0">
    <w:nsid w:val="07F8640C"/>
    <w:multiLevelType w:val="hybridMultilevel"/>
    <w:tmpl w:val="F4E6E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D21"/>
    <w:rsid w:val="00003320"/>
    <w:rsid w:val="00003C87"/>
    <w:rsid w:val="00005170"/>
    <w:rsid w:val="00010191"/>
    <w:rsid w:val="00016DED"/>
    <w:rsid w:val="00022664"/>
    <w:rsid w:val="0003442A"/>
    <w:rsid w:val="00054891"/>
    <w:rsid w:val="00060192"/>
    <w:rsid w:val="000648C6"/>
    <w:rsid w:val="00070277"/>
    <w:rsid w:val="00076BDE"/>
    <w:rsid w:val="000A529B"/>
    <w:rsid w:val="000C0147"/>
    <w:rsid w:val="000C221C"/>
    <w:rsid w:val="000D6741"/>
    <w:rsid w:val="000E10AE"/>
    <w:rsid w:val="000E1B7C"/>
    <w:rsid w:val="000F162E"/>
    <w:rsid w:val="000F2A95"/>
    <w:rsid w:val="000F6075"/>
    <w:rsid w:val="000F6C0A"/>
    <w:rsid w:val="000F6F9B"/>
    <w:rsid w:val="00101CB0"/>
    <w:rsid w:val="0010384E"/>
    <w:rsid w:val="001078A7"/>
    <w:rsid w:val="00107AAD"/>
    <w:rsid w:val="00113BDF"/>
    <w:rsid w:val="00124D7D"/>
    <w:rsid w:val="001443A4"/>
    <w:rsid w:val="00152BAA"/>
    <w:rsid w:val="00152C8E"/>
    <w:rsid w:val="00155507"/>
    <w:rsid w:val="0016144A"/>
    <w:rsid w:val="001618D9"/>
    <w:rsid w:val="00165862"/>
    <w:rsid w:val="00166295"/>
    <w:rsid w:val="00170029"/>
    <w:rsid w:val="00182E48"/>
    <w:rsid w:val="00187E7D"/>
    <w:rsid w:val="00191A7F"/>
    <w:rsid w:val="00195590"/>
    <w:rsid w:val="001976C6"/>
    <w:rsid w:val="001A1E6E"/>
    <w:rsid w:val="001A7158"/>
    <w:rsid w:val="001B31A1"/>
    <w:rsid w:val="001C1B0D"/>
    <w:rsid w:val="001D19B7"/>
    <w:rsid w:val="001D2569"/>
    <w:rsid w:val="001D2638"/>
    <w:rsid w:val="001D64D6"/>
    <w:rsid w:val="001E2082"/>
    <w:rsid w:val="001E4187"/>
    <w:rsid w:val="001E46BD"/>
    <w:rsid w:val="001E6635"/>
    <w:rsid w:val="001F117E"/>
    <w:rsid w:val="00206862"/>
    <w:rsid w:val="002176C4"/>
    <w:rsid w:val="00222F18"/>
    <w:rsid w:val="00226617"/>
    <w:rsid w:val="0023756A"/>
    <w:rsid w:val="002440D6"/>
    <w:rsid w:val="002449C2"/>
    <w:rsid w:val="002525D2"/>
    <w:rsid w:val="00265A4D"/>
    <w:rsid w:val="00266172"/>
    <w:rsid w:val="002673A8"/>
    <w:rsid w:val="002679D0"/>
    <w:rsid w:val="00276B3B"/>
    <w:rsid w:val="00277EA2"/>
    <w:rsid w:val="00290CA3"/>
    <w:rsid w:val="002A1F8B"/>
    <w:rsid w:val="002B4977"/>
    <w:rsid w:val="002B6555"/>
    <w:rsid w:val="002C39F8"/>
    <w:rsid w:val="002C4D7C"/>
    <w:rsid w:val="002D18C4"/>
    <w:rsid w:val="002D264E"/>
    <w:rsid w:val="002D774D"/>
    <w:rsid w:val="002F1A33"/>
    <w:rsid w:val="002F3CEA"/>
    <w:rsid w:val="00311DE7"/>
    <w:rsid w:val="0031358C"/>
    <w:rsid w:val="00332734"/>
    <w:rsid w:val="003426C5"/>
    <w:rsid w:val="00343808"/>
    <w:rsid w:val="00351EA7"/>
    <w:rsid w:val="00353506"/>
    <w:rsid w:val="003622B7"/>
    <w:rsid w:val="003653C0"/>
    <w:rsid w:val="00370BB5"/>
    <w:rsid w:val="003749AC"/>
    <w:rsid w:val="003814B4"/>
    <w:rsid w:val="00385385"/>
    <w:rsid w:val="003874BE"/>
    <w:rsid w:val="003B7466"/>
    <w:rsid w:val="003C3502"/>
    <w:rsid w:val="003D2460"/>
    <w:rsid w:val="003D3970"/>
    <w:rsid w:val="003E40BD"/>
    <w:rsid w:val="003F3637"/>
    <w:rsid w:val="003F4B20"/>
    <w:rsid w:val="003F7B6E"/>
    <w:rsid w:val="00413A83"/>
    <w:rsid w:val="00417EB8"/>
    <w:rsid w:val="004220D3"/>
    <w:rsid w:val="00425E03"/>
    <w:rsid w:val="0043280E"/>
    <w:rsid w:val="00436633"/>
    <w:rsid w:val="00457A79"/>
    <w:rsid w:val="00460BF3"/>
    <w:rsid w:val="00477DC9"/>
    <w:rsid w:val="00480FA6"/>
    <w:rsid w:val="004974B1"/>
    <w:rsid w:val="004B5341"/>
    <w:rsid w:val="004B7221"/>
    <w:rsid w:val="004D5B37"/>
    <w:rsid w:val="00502F9D"/>
    <w:rsid w:val="00510169"/>
    <w:rsid w:val="00510B45"/>
    <w:rsid w:val="00537C89"/>
    <w:rsid w:val="005410A8"/>
    <w:rsid w:val="00543E3E"/>
    <w:rsid w:val="00551A2E"/>
    <w:rsid w:val="00551D40"/>
    <w:rsid w:val="00566817"/>
    <w:rsid w:val="00583270"/>
    <w:rsid w:val="00583CB1"/>
    <w:rsid w:val="005904B9"/>
    <w:rsid w:val="00593FB3"/>
    <w:rsid w:val="005A5621"/>
    <w:rsid w:val="005B77DC"/>
    <w:rsid w:val="005C0B18"/>
    <w:rsid w:val="005C0F99"/>
    <w:rsid w:val="005C1A4E"/>
    <w:rsid w:val="005C7292"/>
    <w:rsid w:val="005D1F1C"/>
    <w:rsid w:val="005D3BBD"/>
    <w:rsid w:val="005E52E9"/>
    <w:rsid w:val="005E6362"/>
    <w:rsid w:val="005F25CA"/>
    <w:rsid w:val="006036F0"/>
    <w:rsid w:val="00615769"/>
    <w:rsid w:val="006168BB"/>
    <w:rsid w:val="006264BD"/>
    <w:rsid w:val="0063523F"/>
    <w:rsid w:val="006405E4"/>
    <w:rsid w:val="00640AA4"/>
    <w:rsid w:val="00642B49"/>
    <w:rsid w:val="00653D36"/>
    <w:rsid w:val="00656B01"/>
    <w:rsid w:val="00657234"/>
    <w:rsid w:val="00657DB2"/>
    <w:rsid w:val="00665C9B"/>
    <w:rsid w:val="00673C33"/>
    <w:rsid w:val="006922BA"/>
    <w:rsid w:val="00695AE6"/>
    <w:rsid w:val="006A01D7"/>
    <w:rsid w:val="006A09DC"/>
    <w:rsid w:val="006A5369"/>
    <w:rsid w:val="006B385D"/>
    <w:rsid w:val="006C3D17"/>
    <w:rsid w:val="006E116A"/>
    <w:rsid w:val="006F1820"/>
    <w:rsid w:val="00700855"/>
    <w:rsid w:val="007028C3"/>
    <w:rsid w:val="00705D21"/>
    <w:rsid w:val="007062A1"/>
    <w:rsid w:val="00735EE5"/>
    <w:rsid w:val="00750075"/>
    <w:rsid w:val="007513C8"/>
    <w:rsid w:val="00757158"/>
    <w:rsid w:val="00760766"/>
    <w:rsid w:val="00763F81"/>
    <w:rsid w:val="00765DFD"/>
    <w:rsid w:val="00772D32"/>
    <w:rsid w:val="00774AFD"/>
    <w:rsid w:val="007773FE"/>
    <w:rsid w:val="00783B3E"/>
    <w:rsid w:val="00783BDD"/>
    <w:rsid w:val="00786D9A"/>
    <w:rsid w:val="00796256"/>
    <w:rsid w:val="007B1D99"/>
    <w:rsid w:val="007C1CE3"/>
    <w:rsid w:val="007C3A27"/>
    <w:rsid w:val="007C6C3B"/>
    <w:rsid w:val="00800073"/>
    <w:rsid w:val="00800C5E"/>
    <w:rsid w:val="0081008B"/>
    <w:rsid w:val="00811EB4"/>
    <w:rsid w:val="00857536"/>
    <w:rsid w:val="00863399"/>
    <w:rsid w:val="00865003"/>
    <w:rsid w:val="008660D1"/>
    <w:rsid w:val="0086617A"/>
    <w:rsid w:val="00871BE4"/>
    <w:rsid w:val="008737C2"/>
    <w:rsid w:val="008856B8"/>
    <w:rsid w:val="008A1AC5"/>
    <w:rsid w:val="008A2197"/>
    <w:rsid w:val="008A284D"/>
    <w:rsid w:val="008A29E4"/>
    <w:rsid w:val="008B462E"/>
    <w:rsid w:val="008C2A75"/>
    <w:rsid w:val="008C3DA3"/>
    <w:rsid w:val="008C6073"/>
    <w:rsid w:val="008E5986"/>
    <w:rsid w:val="008E7612"/>
    <w:rsid w:val="008F03B6"/>
    <w:rsid w:val="008F3F03"/>
    <w:rsid w:val="00904AC1"/>
    <w:rsid w:val="0091150E"/>
    <w:rsid w:val="0091427F"/>
    <w:rsid w:val="00915CC5"/>
    <w:rsid w:val="0093401C"/>
    <w:rsid w:val="009410F2"/>
    <w:rsid w:val="009420D4"/>
    <w:rsid w:val="00944A61"/>
    <w:rsid w:val="00945174"/>
    <w:rsid w:val="009527EB"/>
    <w:rsid w:val="0095533D"/>
    <w:rsid w:val="009571C2"/>
    <w:rsid w:val="00965613"/>
    <w:rsid w:val="00995C55"/>
    <w:rsid w:val="009A0EEA"/>
    <w:rsid w:val="009A5086"/>
    <w:rsid w:val="009D6C5A"/>
    <w:rsid w:val="009D6CC2"/>
    <w:rsid w:val="009E39AD"/>
    <w:rsid w:val="009F1CD5"/>
    <w:rsid w:val="00A04443"/>
    <w:rsid w:val="00A257F5"/>
    <w:rsid w:val="00A26C80"/>
    <w:rsid w:val="00A4738B"/>
    <w:rsid w:val="00A50F8A"/>
    <w:rsid w:val="00A51FB3"/>
    <w:rsid w:val="00A5458A"/>
    <w:rsid w:val="00A61206"/>
    <w:rsid w:val="00A6651F"/>
    <w:rsid w:val="00A75056"/>
    <w:rsid w:val="00A76CBA"/>
    <w:rsid w:val="00A84FAF"/>
    <w:rsid w:val="00A8627C"/>
    <w:rsid w:val="00A91B34"/>
    <w:rsid w:val="00AA2E65"/>
    <w:rsid w:val="00AB0D64"/>
    <w:rsid w:val="00AC6B53"/>
    <w:rsid w:val="00AD4B82"/>
    <w:rsid w:val="00AD5848"/>
    <w:rsid w:val="00AE02CC"/>
    <w:rsid w:val="00AE6019"/>
    <w:rsid w:val="00B04848"/>
    <w:rsid w:val="00B0511C"/>
    <w:rsid w:val="00B072ED"/>
    <w:rsid w:val="00B104D8"/>
    <w:rsid w:val="00B11D10"/>
    <w:rsid w:val="00B2273E"/>
    <w:rsid w:val="00B23459"/>
    <w:rsid w:val="00B334FA"/>
    <w:rsid w:val="00B35C90"/>
    <w:rsid w:val="00B5182D"/>
    <w:rsid w:val="00B81308"/>
    <w:rsid w:val="00B8324F"/>
    <w:rsid w:val="00B8666A"/>
    <w:rsid w:val="00B86D7F"/>
    <w:rsid w:val="00B87FEF"/>
    <w:rsid w:val="00B96575"/>
    <w:rsid w:val="00BA0EB6"/>
    <w:rsid w:val="00BA4E57"/>
    <w:rsid w:val="00BB7387"/>
    <w:rsid w:val="00BC017A"/>
    <w:rsid w:val="00BC102A"/>
    <w:rsid w:val="00BD0E6E"/>
    <w:rsid w:val="00BD6444"/>
    <w:rsid w:val="00BD6FB2"/>
    <w:rsid w:val="00BF732B"/>
    <w:rsid w:val="00C037DC"/>
    <w:rsid w:val="00C0551F"/>
    <w:rsid w:val="00C0785E"/>
    <w:rsid w:val="00C205D1"/>
    <w:rsid w:val="00C31981"/>
    <w:rsid w:val="00C34567"/>
    <w:rsid w:val="00C646D5"/>
    <w:rsid w:val="00C7347B"/>
    <w:rsid w:val="00C80F47"/>
    <w:rsid w:val="00C8320D"/>
    <w:rsid w:val="00C84D60"/>
    <w:rsid w:val="00C97079"/>
    <w:rsid w:val="00CA1F42"/>
    <w:rsid w:val="00CB05AF"/>
    <w:rsid w:val="00CB3807"/>
    <w:rsid w:val="00CC08C5"/>
    <w:rsid w:val="00CC56DF"/>
    <w:rsid w:val="00CD0840"/>
    <w:rsid w:val="00CD3326"/>
    <w:rsid w:val="00CD3DCF"/>
    <w:rsid w:val="00CD48A8"/>
    <w:rsid w:val="00CE4DC5"/>
    <w:rsid w:val="00CE4F50"/>
    <w:rsid w:val="00D01D2D"/>
    <w:rsid w:val="00D05DAF"/>
    <w:rsid w:val="00D22385"/>
    <w:rsid w:val="00D2494D"/>
    <w:rsid w:val="00D33268"/>
    <w:rsid w:val="00D34580"/>
    <w:rsid w:val="00D41E7D"/>
    <w:rsid w:val="00D4214E"/>
    <w:rsid w:val="00D462BA"/>
    <w:rsid w:val="00D47A49"/>
    <w:rsid w:val="00D516AF"/>
    <w:rsid w:val="00D5244B"/>
    <w:rsid w:val="00D5439E"/>
    <w:rsid w:val="00D60CFB"/>
    <w:rsid w:val="00D6556E"/>
    <w:rsid w:val="00D738ED"/>
    <w:rsid w:val="00D75932"/>
    <w:rsid w:val="00D811F5"/>
    <w:rsid w:val="00D91A27"/>
    <w:rsid w:val="00DA7AC9"/>
    <w:rsid w:val="00DB3DF2"/>
    <w:rsid w:val="00DC4B3C"/>
    <w:rsid w:val="00DD3FD7"/>
    <w:rsid w:val="00DD4926"/>
    <w:rsid w:val="00DE091C"/>
    <w:rsid w:val="00DE20CA"/>
    <w:rsid w:val="00DF12E7"/>
    <w:rsid w:val="00E14B11"/>
    <w:rsid w:val="00E14E7A"/>
    <w:rsid w:val="00E16860"/>
    <w:rsid w:val="00E17292"/>
    <w:rsid w:val="00E2042A"/>
    <w:rsid w:val="00E2218E"/>
    <w:rsid w:val="00E3199F"/>
    <w:rsid w:val="00E33777"/>
    <w:rsid w:val="00E40B3F"/>
    <w:rsid w:val="00E4566E"/>
    <w:rsid w:val="00E56467"/>
    <w:rsid w:val="00E651A8"/>
    <w:rsid w:val="00E6532C"/>
    <w:rsid w:val="00E6638D"/>
    <w:rsid w:val="00E80367"/>
    <w:rsid w:val="00E8237F"/>
    <w:rsid w:val="00EB2FDC"/>
    <w:rsid w:val="00EB6E89"/>
    <w:rsid w:val="00EC6DDA"/>
    <w:rsid w:val="00ED00C4"/>
    <w:rsid w:val="00EE4B7D"/>
    <w:rsid w:val="00EF0693"/>
    <w:rsid w:val="00EF0C1A"/>
    <w:rsid w:val="00EF0C3E"/>
    <w:rsid w:val="00EF76BC"/>
    <w:rsid w:val="00F00935"/>
    <w:rsid w:val="00F029B9"/>
    <w:rsid w:val="00F04835"/>
    <w:rsid w:val="00F06EC4"/>
    <w:rsid w:val="00F20025"/>
    <w:rsid w:val="00F34B3F"/>
    <w:rsid w:val="00F469F6"/>
    <w:rsid w:val="00F54A19"/>
    <w:rsid w:val="00F55A47"/>
    <w:rsid w:val="00F65F65"/>
    <w:rsid w:val="00F67985"/>
    <w:rsid w:val="00F75294"/>
    <w:rsid w:val="00F84902"/>
    <w:rsid w:val="00F84A80"/>
    <w:rsid w:val="00F86779"/>
    <w:rsid w:val="00F96282"/>
    <w:rsid w:val="00FA00A8"/>
    <w:rsid w:val="00FA0C18"/>
    <w:rsid w:val="00FA4EC7"/>
    <w:rsid w:val="00FA7F39"/>
    <w:rsid w:val="00FB0845"/>
    <w:rsid w:val="00FB451E"/>
    <w:rsid w:val="00FC0D34"/>
    <w:rsid w:val="00FC2574"/>
    <w:rsid w:val="00FC5D5D"/>
    <w:rsid w:val="00FD6F2D"/>
    <w:rsid w:val="00FE07EC"/>
    <w:rsid w:val="00FE35FC"/>
    <w:rsid w:val="00FF3808"/>
    <w:rsid w:val="00FF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C6E9D7"/>
  <w15:chartTrackingRefBased/>
  <w15:docId w15:val="{6DE8D17D-BD23-40A2-8E7D-CA9FD1DBC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after="8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5D21"/>
    <w:pPr>
      <w:widowControl w:val="0"/>
      <w:suppressAutoHyphens/>
      <w:spacing w:after="0" w:line="240" w:lineRule="auto"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styleId="Heading1">
    <w:name w:val="heading 1"/>
    <w:basedOn w:val="Normal"/>
    <w:link w:val="Heading1Char"/>
    <w:uiPriority w:val="9"/>
    <w:qFormat/>
    <w:rsid w:val="003C3502"/>
    <w:pPr>
      <w:keepNext/>
      <w:keepLines/>
      <w:spacing w:before="160" w:after="1080"/>
      <w:contextualSpacing/>
      <w:outlineLvl w:val="0"/>
    </w:pPr>
    <w:rPr>
      <w:rFonts w:asciiTheme="majorHAnsi" w:eastAsiaTheme="majorEastAsia" w:hAnsiTheme="majorHAnsi" w:cstheme="majorBidi"/>
      <w:b/>
      <w:i/>
      <w:caps/>
      <w:color w:val="0D0D0D" w:themeColor="text1" w:themeTint="F2"/>
      <w:spacing w:val="15"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6264BD"/>
    <w:pPr>
      <w:keepNext/>
      <w:keepLines/>
      <w:pBdr>
        <w:top w:val="single" w:sz="18" w:space="11" w:color="6EBD35" w:themeColor="accent1"/>
      </w:pBdr>
      <w:spacing w:before="300" w:after="220"/>
      <w:contextualSpacing/>
      <w:outlineLvl w:val="1"/>
    </w:pPr>
    <w:rPr>
      <w:rFonts w:asciiTheme="majorHAnsi" w:eastAsiaTheme="majorEastAsia" w:hAnsiTheme="majorHAnsi" w:cstheme="majorBidi"/>
      <w:b/>
      <w:i/>
      <w:caps/>
      <w:color w:val="0D0D0D" w:themeColor="text1" w:themeTint="F2"/>
      <w:spacing w:val="15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6264BD"/>
    <w:pPr>
      <w:keepNext/>
      <w:keepLines/>
      <w:spacing w:before="220" w:after="160"/>
      <w:contextualSpacing/>
      <w:outlineLvl w:val="2"/>
    </w:pPr>
    <w:rPr>
      <w:rFonts w:asciiTheme="majorHAnsi" w:eastAsiaTheme="majorEastAsia" w:hAnsiTheme="majorHAnsi" w:cstheme="majorBidi"/>
      <w:color w:val="0D0D0D" w:themeColor="text1" w:themeTint="F2"/>
      <w:sz w:val="22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076BDE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  <w:color w:val="365E1A" w:themeColor="accent1" w:themeShade="80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F029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  <w:color w:val="0D0D0D" w:themeColor="text1" w:themeTint="F2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F029B9"/>
    <w:pPr>
      <w:keepNext/>
      <w:keepLines/>
      <w:outlineLvl w:val="5"/>
    </w:pPr>
    <w:rPr>
      <w:rFonts w:asciiTheme="majorHAnsi" w:eastAsiaTheme="majorEastAsia" w:hAnsiTheme="majorHAnsi" w:cstheme="majorBidi"/>
      <w:i/>
      <w:color w:val="0D0D0D" w:themeColor="text1" w:themeTint="F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9B9"/>
    <w:pPr>
      <w:keepNext/>
      <w:keepLines/>
      <w:outlineLvl w:val="6"/>
    </w:pPr>
    <w:rPr>
      <w:rFonts w:asciiTheme="majorHAnsi" w:eastAsiaTheme="majorEastAsia" w:hAnsiTheme="majorHAnsi" w:cstheme="majorBidi"/>
      <w:b/>
      <w:iCs/>
      <w:color w:val="404040" w:themeColor="text1" w:themeTint="B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F029B9"/>
    <w:pPr>
      <w:keepNext/>
      <w:keepLines/>
      <w:outlineLvl w:val="7"/>
    </w:pPr>
    <w:rPr>
      <w:rFonts w:asciiTheme="majorHAnsi" w:eastAsiaTheme="majorEastAsia" w:hAnsiTheme="majorHAnsi" w:cstheme="majorBidi"/>
      <w:b/>
      <w:i/>
      <w:color w:val="404040" w:themeColor="text1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F029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Cs/>
      <w:color w:val="404040" w:themeColor="text1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502"/>
    <w:rPr>
      <w:rFonts w:asciiTheme="majorHAnsi" w:eastAsiaTheme="majorEastAsia" w:hAnsiTheme="majorHAnsi" w:cstheme="majorBidi"/>
      <w:b/>
      <w:i/>
      <w:caps/>
      <w:color w:val="0D0D0D" w:themeColor="text1" w:themeTint="F2"/>
      <w:spacing w:val="15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64BD"/>
    <w:rPr>
      <w:rFonts w:asciiTheme="majorHAnsi" w:eastAsiaTheme="majorEastAsia" w:hAnsiTheme="majorHAnsi" w:cstheme="majorBidi"/>
      <w:b/>
      <w:i/>
      <w:caps/>
      <w:color w:val="0D0D0D" w:themeColor="text1" w:themeTint="F2"/>
      <w:spacing w:val="1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64BD"/>
    <w:rPr>
      <w:rFonts w:asciiTheme="majorHAnsi" w:eastAsiaTheme="majorEastAsia" w:hAnsiTheme="majorHAnsi" w:cstheme="majorBidi"/>
      <w:color w:val="0D0D0D" w:themeColor="text1" w:themeTint="F2"/>
      <w:sz w:val="22"/>
      <w:szCs w:val="24"/>
    </w:rPr>
  </w:style>
  <w:style w:type="paragraph" w:styleId="Title">
    <w:name w:val="Title"/>
    <w:basedOn w:val="Normal"/>
    <w:link w:val="TitleChar"/>
    <w:uiPriority w:val="1"/>
    <w:qFormat/>
    <w:rsid w:val="006264BD"/>
    <w:pPr>
      <w:jc w:val="center"/>
    </w:pPr>
    <w:rPr>
      <w:rFonts w:asciiTheme="majorHAnsi" w:eastAsiaTheme="majorEastAsia" w:hAnsiTheme="majorHAnsi" w:cstheme="majorBidi"/>
      <w:b/>
      <w:i/>
      <w:caps/>
      <w:color w:val="0D0D0D" w:themeColor="text1" w:themeTint="F2"/>
      <w:spacing w:val="15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6264BD"/>
    <w:rPr>
      <w:rFonts w:asciiTheme="majorHAnsi" w:eastAsiaTheme="majorEastAsia" w:hAnsiTheme="majorHAnsi" w:cstheme="majorBidi"/>
      <w:b/>
      <w:i/>
      <w:caps/>
      <w:color w:val="0D0D0D" w:themeColor="text1" w:themeTint="F2"/>
      <w:spacing w:val="15"/>
      <w:sz w:val="44"/>
      <w:szCs w:val="56"/>
    </w:rPr>
  </w:style>
  <w:style w:type="paragraph" w:styleId="Header">
    <w:name w:val="header"/>
    <w:basedOn w:val="Normal"/>
    <w:link w:val="HeaderChar"/>
    <w:uiPriority w:val="99"/>
    <w:unhideWhenUsed/>
    <w:rsid w:val="001D19B7"/>
  </w:style>
  <w:style w:type="paragraph" w:styleId="Subtitle">
    <w:name w:val="Subtitle"/>
    <w:basedOn w:val="Normal"/>
    <w:link w:val="SubtitleChar"/>
    <w:uiPriority w:val="11"/>
    <w:semiHidden/>
    <w:unhideWhenUsed/>
    <w:qFormat/>
    <w:rsid w:val="00A6651F"/>
    <w:pPr>
      <w:numPr>
        <w:ilvl w:val="1"/>
      </w:numPr>
      <w:spacing w:after="160"/>
      <w:contextualSpacing/>
    </w:pPr>
    <w:rPr>
      <w:rFonts w:eastAsiaTheme="minorEastAsia"/>
      <w:b/>
      <w:i/>
      <w:caps/>
      <w:color w:val="0D0D0D" w:themeColor="text1" w:themeTint="F2"/>
      <w:sz w:val="36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BDE"/>
    <w:rPr>
      <w:rFonts w:asciiTheme="majorHAnsi" w:eastAsiaTheme="majorEastAsia" w:hAnsiTheme="majorHAnsi" w:cstheme="majorBidi"/>
      <w:b/>
      <w:i/>
      <w:iCs/>
      <w:color w:val="365E1A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9B9"/>
    <w:rPr>
      <w:rFonts w:asciiTheme="majorHAnsi" w:eastAsiaTheme="majorEastAsia" w:hAnsiTheme="majorHAnsi" w:cstheme="majorBidi"/>
      <w:b/>
      <w:i/>
      <w:color w:val="0D0D0D" w:themeColor="text1" w:themeTint="F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9B9"/>
    <w:rPr>
      <w:rFonts w:asciiTheme="majorHAnsi" w:eastAsiaTheme="majorEastAsia" w:hAnsiTheme="majorHAnsi" w:cstheme="majorBidi"/>
      <w:i/>
      <w:color w:val="0D0D0D" w:themeColor="text1" w:themeTint="F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9B9"/>
    <w:rPr>
      <w:rFonts w:asciiTheme="majorHAnsi" w:eastAsiaTheme="majorEastAsia" w:hAnsiTheme="majorHAnsi" w:cstheme="majorBidi"/>
      <w:b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9B9"/>
    <w:rPr>
      <w:rFonts w:asciiTheme="majorHAnsi" w:eastAsiaTheme="majorEastAsia" w:hAnsiTheme="majorHAnsi" w:cstheme="majorBidi"/>
      <w:b/>
      <w:i/>
      <w:color w:val="404040" w:themeColor="text1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9B9"/>
    <w:rPr>
      <w:rFonts w:asciiTheme="majorHAnsi" w:eastAsiaTheme="majorEastAsia" w:hAnsiTheme="majorHAnsi" w:cstheme="majorBidi"/>
      <w:iCs/>
      <w:color w:val="404040" w:themeColor="text1" w:themeTint="BF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3401C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unhideWhenUsed/>
    <w:qFormat/>
    <w:rsid w:val="00F029B9"/>
    <w:rPr>
      <w:b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029B9"/>
    <w:rPr>
      <w:b/>
      <w:i/>
      <w:iCs/>
      <w:color w:val="595959" w:themeColor="text1" w:themeTint="A6"/>
    </w:rPr>
  </w:style>
  <w:style w:type="character" w:styleId="Strong">
    <w:name w:val="Strong"/>
    <w:basedOn w:val="DefaultParagraphFont"/>
    <w:uiPriority w:val="22"/>
    <w:semiHidden/>
    <w:unhideWhenUsed/>
    <w:qFormat/>
    <w:rsid w:val="0093401C"/>
    <w:rPr>
      <w:b/>
      <w:bCs/>
      <w:i/>
      <w:caps/>
      <w:smallCaps w:val="0"/>
      <w:color w:val="365E1A" w:themeColor="accent1" w:themeShade="80"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FB0845"/>
    <w:pPr>
      <w:spacing w:before="200" w:after="160"/>
    </w:pPr>
    <w:rPr>
      <w:i/>
      <w:iCs/>
      <w:color w:val="0D0D0D" w:themeColor="text1" w:themeTint="F2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B0845"/>
    <w:rPr>
      <w:i/>
      <w:iCs/>
      <w:color w:val="0D0D0D" w:themeColor="text1" w:themeTint="F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B0845"/>
    <w:pPr>
      <w:spacing w:before="360" w:after="360"/>
    </w:pPr>
    <w:rPr>
      <w:b/>
      <w:i/>
      <w:iCs/>
      <w:color w:val="0D0D0D" w:themeColor="text1" w:themeTint="F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B0845"/>
    <w:rPr>
      <w:b/>
      <w:i/>
      <w:iCs/>
      <w:color w:val="0D0D0D" w:themeColor="text1" w:themeTint="F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029B9"/>
    <w:rPr>
      <w:caps/>
      <w:smallCaps w:val="0"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D19B7"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170029"/>
    <w:rPr>
      <w:b w:val="0"/>
      <w:bCs/>
      <w:i w:val="0"/>
      <w:iCs/>
      <w:color w:val="595959" w:themeColor="text1" w:themeTint="A6"/>
      <w:spacing w:val="0"/>
      <w:u w:val="single" w:color="595959" w:themeColor="text1" w:themeTint="A6"/>
    </w:rPr>
  </w:style>
  <w:style w:type="paragraph" w:styleId="Caption">
    <w:name w:val="caption"/>
    <w:basedOn w:val="Normal"/>
    <w:uiPriority w:val="35"/>
    <w:semiHidden/>
    <w:unhideWhenUsed/>
    <w:qFormat/>
    <w:rsid w:val="00F029B9"/>
    <w:rPr>
      <w:i/>
      <w:i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F0C1A"/>
    <w:rPr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6651F"/>
    <w:rPr>
      <w:rFonts w:eastAsiaTheme="minorEastAsia"/>
      <w:b/>
      <w:i/>
      <w:caps/>
      <w:color w:val="0D0D0D" w:themeColor="text1" w:themeTint="F2"/>
      <w:sz w:val="36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D19B7"/>
  </w:style>
  <w:style w:type="paragraph" w:styleId="Footer">
    <w:name w:val="footer"/>
    <w:basedOn w:val="Normal"/>
    <w:link w:val="FooterChar"/>
    <w:uiPriority w:val="99"/>
    <w:unhideWhenUsed/>
    <w:rsid w:val="00F96282"/>
    <w:pPr>
      <w:ind w:left="3715"/>
    </w:pPr>
  </w:style>
  <w:style w:type="character" w:customStyle="1" w:styleId="FooterChar">
    <w:name w:val="Footer Char"/>
    <w:basedOn w:val="DefaultParagraphFont"/>
    <w:link w:val="Footer"/>
    <w:uiPriority w:val="99"/>
    <w:rsid w:val="00F96282"/>
  </w:style>
  <w:style w:type="paragraph" w:styleId="TOCHeading">
    <w:name w:val="TOC Heading"/>
    <w:basedOn w:val="Heading1"/>
    <w:uiPriority w:val="39"/>
    <w:semiHidden/>
    <w:unhideWhenUsed/>
    <w:qFormat/>
    <w:rsid w:val="003C3502"/>
    <w:pPr>
      <w:outlineLvl w:val="9"/>
    </w:pPr>
  </w:style>
  <w:style w:type="paragraph" w:styleId="NoSpacing">
    <w:name w:val="No Spacing"/>
    <w:uiPriority w:val="98"/>
    <w:qFormat/>
    <w:rsid w:val="00E2218E"/>
    <w:pPr>
      <w:spacing w:after="0" w:line="240" w:lineRule="auto"/>
    </w:pPr>
  </w:style>
  <w:style w:type="paragraph" w:styleId="ListParagraph">
    <w:name w:val="List Paragraph"/>
    <w:basedOn w:val="Normal"/>
    <w:uiPriority w:val="34"/>
    <w:unhideWhenUsed/>
    <w:qFormat/>
    <w:rsid w:val="00E2218E"/>
    <w:pPr>
      <w:ind w:left="720"/>
      <w:contextualSpacing/>
    </w:pPr>
  </w:style>
  <w:style w:type="table" w:styleId="TableGrid">
    <w:name w:val="Table Grid"/>
    <w:basedOn w:val="TableNormal"/>
    <w:uiPriority w:val="39"/>
    <w:rsid w:val="00477DC9"/>
    <w:pPr>
      <w:spacing w:after="0" w:line="240" w:lineRule="auto"/>
    </w:pPr>
    <w:tblPr/>
  </w:style>
  <w:style w:type="table" w:styleId="TableGridLight">
    <w:name w:val="Grid Table Light"/>
    <w:basedOn w:val="TableNormal"/>
    <w:uiPriority w:val="40"/>
    <w:rsid w:val="00656B0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">
    <w:name w:val="Contact Info"/>
    <w:basedOn w:val="Normal"/>
    <w:uiPriority w:val="2"/>
    <w:qFormat/>
    <w:rsid w:val="00CA1F42"/>
    <w:pPr>
      <w:spacing w:before="240" w:line="276" w:lineRule="auto"/>
      <w:contextualSpacing/>
    </w:pPr>
  </w:style>
  <w:style w:type="paragraph" w:customStyle="1" w:styleId="ECVText">
    <w:name w:val="_ECV_Text"/>
    <w:basedOn w:val="BodyText"/>
    <w:rsid w:val="00705D21"/>
    <w:pPr>
      <w:spacing w:after="0" w:line="100" w:lineRule="atLeast"/>
    </w:pPr>
  </w:style>
  <w:style w:type="paragraph" w:styleId="BodyText">
    <w:name w:val="Body Text"/>
    <w:basedOn w:val="Normal"/>
    <w:link w:val="BodyTextChar"/>
    <w:uiPriority w:val="99"/>
    <w:semiHidden/>
    <w:unhideWhenUsed/>
    <w:rsid w:val="00705D2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05D21"/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character" w:customStyle="1" w:styleId="ECVHeadingContactDetails">
    <w:name w:val="_ECV_HeadingContactDetails"/>
    <w:rsid w:val="00705D21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sid w:val="00705D21"/>
    <w:rPr>
      <w:rFonts w:ascii="Arial" w:hAnsi="Arial"/>
      <w:color w:val="3F3A38"/>
      <w:sz w:val="18"/>
      <w:szCs w:val="18"/>
      <w:shd w:val="clear" w:color="auto" w:fill="auto"/>
    </w:rPr>
  </w:style>
  <w:style w:type="paragraph" w:customStyle="1" w:styleId="ECVGenderRow">
    <w:name w:val="_ECV_GenderRow"/>
    <w:basedOn w:val="Normal"/>
    <w:rsid w:val="00705D21"/>
    <w:pPr>
      <w:spacing w:before="85"/>
    </w:pPr>
    <w:rPr>
      <w:color w:val="1593CB"/>
    </w:rPr>
  </w:style>
  <w:style w:type="character" w:customStyle="1" w:styleId="ECVInternetLink">
    <w:name w:val="_ECV_InternetLink"/>
    <w:rsid w:val="00705D21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paragraph" w:customStyle="1" w:styleId="ECVLeftHeading">
    <w:name w:val="_ECV_LeftHeading"/>
    <w:basedOn w:val="Normal"/>
    <w:rsid w:val="00FE07EC"/>
    <w:pPr>
      <w:suppressLineNumbers/>
      <w:ind w:right="283"/>
      <w:jc w:val="right"/>
    </w:pPr>
    <w:rPr>
      <w:caps/>
      <w:color w:val="0E4194"/>
      <w:sz w:val="18"/>
    </w:rPr>
  </w:style>
  <w:style w:type="paragraph" w:customStyle="1" w:styleId="ECVBlueBox">
    <w:name w:val="_ECV_BlueBox"/>
    <w:basedOn w:val="Normal"/>
    <w:rsid w:val="00FE07EC"/>
    <w:pPr>
      <w:suppressLineNumbers/>
      <w:jc w:val="right"/>
      <w:textAlignment w:val="bottom"/>
    </w:pPr>
    <w:rPr>
      <w:color w:val="402C24"/>
      <w:spacing w:val="0"/>
      <w:sz w:val="8"/>
      <w:szCs w:val="10"/>
    </w:rPr>
  </w:style>
  <w:style w:type="character" w:styleId="Hyperlink">
    <w:name w:val="Hyperlink"/>
    <w:basedOn w:val="DefaultParagraphFont"/>
    <w:uiPriority w:val="99"/>
    <w:unhideWhenUsed/>
    <w:rsid w:val="00593FB3"/>
    <w:rPr>
      <w:color w:val="BBD34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3FB3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EB6"/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EB6"/>
    <w:rPr>
      <w:rFonts w:ascii="Segoe UI" w:eastAsia="SimSun" w:hAnsi="Segoe UI" w:cs="Mangal"/>
      <w:color w:val="3F3A38"/>
      <w:spacing w:val="-6"/>
      <w:kern w:val="1"/>
      <w:sz w:val="18"/>
      <w:szCs w:val="16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an\AppData\Roaming\Microsoft\Templates\Resume%20(Modern%20design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C0D04"/>
      </a:dk2>
      <a:lt2>
        <a:srgbClr val="F3F3EF"/>
      </a:lt2>
      <a:accent1>
        <a:srgbClr val="6EBD35"/>
      </a:accent1>
      <a:accent2>
        <a:srgbClr val="DC546A"/>
      </a:accent2>
      <a:accent3>
        <a:srgbClr val="30B3B7"/>
      </a:accent3>
      <a:accent4>
        <a:srgbClr val="F6C85F"/>
      </a:accent4>
      <a:accent5>
        <a:srgbClr val="F18544"/>
      </a:accent5>
      <a:accent6>
        <a:srgbClr val="9C588E"/>
      </a:accent6>
      <a:hlink>
        <a:srgbClr val="BBD345"/>
      </a:hlink>
      <a:folHlink>
        <a:srgbClr val="9C588E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506EB-E111-4134-80B0-EC619FDC8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(Modern design).dotx</Template>
  <TotalTime>194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Ian</cp:lastModifiedBy>
  <cp:revision>11</cp:revision>
  <cp:lastPrinted>2018-11-11T20:55:00Z</cp:lastPrinted>
  <dcterms:created xsi:type="dcterms:W3CDTF">2019-01-05T04:44:00Z</dcterms:created>
  <dcterms:modified xsi:type="dcterms:W3CDTF">2019-01-18T02:33:00Z</dcterms:modified>
</cp:coreProperties>
</file>